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4579" w:tblpY="17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D07B03" w:rsidRPr="00855209" w:rsidTr="005635EF">
        <w:trPr>
          <w:trHeight w:val="1901"/>
        </w:trPr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357282" w:rsidRPr="00796647" w:rsidRDefault="00796647" w:rsidP="00796647">
            <w:pPr>
              <w:tabs>
                <w:tab w:val="left" w:pos="3935"/>
              </w:tabs>
              <w:bidi/>
              <w:rPr>
                <w:rFonts w:asciiTheme="majorHAnsi" w:hAnsiTheme="majorHAnsi" w:cstheme="majorHAnsi"/>
                <w:rtl/>
                <w:lang w:val="he-IL" w:bidi="he-IL"/>
              </w:rPr>
            </w:pPr>
            <w:r w:rsidRPr="00855209">
              <w:rPr>
                <w:rFonts w:asciiTheme="majorHAnsi" w:hAnsiTheme="majorHAnsi" w:cstheme="majorHAnsi"/>
                <w:noProof/>
                <w:rtl/>
                <w:lang w:eastAsia="en-US" w:bidi="he-I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margin">
                        <wp:posOffset>-2321722</wp:posOffset>
                      </wp:positionH>
                      <wp:positionV relativeFrom="paragraph">
                        <wp:posOffset>-110652</wp:posOffset>
                      </wp:positionV>
                      <wp:extent cx="6741042" cy="754853"/>
                      <wp:effectExtent l="0" t="0" r="22225" b="26670"/>
                      <wp:wrapNone/>
                      <wp:docPr id="9" name="תיבת טקסט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41042" cy="754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96647" w:rsidRPr="00796647" w:rsidRDefault="00796647">
                                  <w:pPr>
                                    <w:rPr>
                                      <w:sz w:val="84"/>
                                      <w:szCs w:val="84"/>
                                    </w:rPr>
                                  </w:pPr>
                                  <w:r w:rsidRPr="00796647">
                                    <w:rPr>
                                      <w:rFonts w:hint="cs"/>
                                      <w:sz w:val="84"/>
                                      <w:szCs w:val="84"/>
                                    </w:rPr>
                                    <w:t>T</w:t>
                                  </w:r>
                                  <w:r w:rsidRPr="00796647">
                                    <w:rPr>
                                      <w:sz w:val="84"/>
                                      <w:szCs w:val="84"/>
                                      <w:lang w:bidi="he-IL"/>
                                    </w:rPr>
                                    <w:t xml:space="preserve">he </w:t>
                                  </w:r>
                                  <w:r w:rsidRPr="00796647">
                                    <w:rPr>
                                      <w:sz w:val="84"/>
                                      <w:szCs w:val="84"/>
                                    </w:rPr>
                                    <w:t>Online Book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9" o:spid="_x0000_s1026" type="#_x0000_t202" style="position:absolute;left:0;text-align:left;margin-left:-182.8pt;margin-top:-8.7pt;width:530.8pt;height:59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" fillcolor="white [3212]" strokecolor="white [3212]" strokeweight=".5pt">
                      <v:textbox>
                        <w:txbxContent>
                          <w:p w:rsidR="00796647" w:rsidRPr="00796647" w:rsidRDefault="0079664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796647">
                              <w:rPr>
                                <w:rFonts w:hint="cs"/>
                                <w:sz w:val="84"/>
                                <w:szCs w:val="84"/>
                              </w:rPr>
                              <w:t>T</w:t>
                            </w:r>
                            <w:r w:rsidRPr="00796647">
                              <w:rPr>
                                <w:sz w:val="84"/>
                                <w:szCs w:val="84"/>
                                <w:lang w:bidi="he-IL"/>
                              </w:rPr>
                              <w:t xml:space="preserve">he </w:t>
                            </w:r>
                            <w:r w:rsidRPr="00796647">
                              <w:rPr>
                                <w:sz w:val="84"/>
                                <w:szCs w:val="84"/>
                              </w:rPr>
                              <w:t>Online Book Store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357282" w:rsidRPr="00855209" w:rsidRDefault="00357282" w:rsidP="00357282">
            <w:pPr>
              <w:bidi/>
              <w:rPr>
                <w:rFonts w:asciiTheme="majorHAnsi" w:hAnsiTheme="majorHAnsi" w:cstheme="majorHAnsi"/>
                <w:rtl/>
                <w:lang w:val="he-IL" w:bidi="he-IL"/>
              </w:rPr>
            </w:pPr>
          </w:p>
        </w:tc>
      </w:tr>
      <w:tr w:rsidR="00D07B03" w:rsidRPr="00855209" w:rsidTr="005635EF">
        <w:trPr>
          <w:trHeight w:val="8648"/>
        </w:trPr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357282" w:rsidRPr="00855209" w:rsidRDefault="00357282" w:rsidP="00357282">
            <w:pPr>
              <w:bidi/>
              <w:rPr>
                <w:rFonts w:asciiTheme="majorHAnsi" w:hAnsiTheme="majorHAnsi" w:cstheme="majorHAnsi"/>
                <w:noProof/>
                <w:rtl/>
                <w:lang w:val="he-IL" w:bidi="he-IL"/>
              </w:rPr>
            </w:pPr>
          </w:p>
        </w:tc>
      </w:tr>
      <w:tr w:rsidR="00D07B03" w:rsidRPr="00855209" w:rsidTr="005635EF">
        <w:trPr>
          <w:trHeight w:val="2179"/>
        </w:trPr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theme="majorHAnsi"/>
                <w:lang w:val="he-IL" w:bidi="he-IL"/>
              </w:rPr>
              <w:id w:val="1080870105"/>
              <w:placeholder>
                <w:docPart w:val="9A1B7C72C19F4F7FA9ADD2B36607DBDF"/>
              </w:placeholder>
              <w15:appearance w15:val="hidden"/>
            </w:sdtPr>
            <w:sdtEndPr>
              <w:rPr>
                <w:sz w:val="40"/>
                <w:szCs w:val="40"/>
                <w:rtl/>
              </w:rPr>
            </w:sdtEndPr>
            <w:sdtContent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E11AC" w:rsidRPr="00855209" w:rsidRDefault="003E11AC" w:rsidP="00E42B11">
                <w:pPr>
                  <w:rPr>
                    <w:rFonts w:asciiTheme="majorHAnsi" w:hAnsiTheme="majorHAnsi" w:cs="Arial"/>
                    <w:rtl/>
                    <w:lang w:val="he-IL" w:bidi="he-IL"/>
                  </w:rPr>
                </w:pPr>
              </w:p>
              <w:p w:rsidR="00357282" w:rsidRPr="00796647" w:rsidRDefault="005635EF" w:rsidP="007B00B8">
                <w:pPr>
                  <w:bidi/>
                  <w:rPr>
                    <w:rFonts w:asciiTheme="majorHAnsi" w:hAnsiTheme="majorHAnsi" w:cstheme="majorHAnsi"/>
                    <w:sz w:val="40"/>
                    <w:szCs w:val="40"/>
                    <w:rtl/>
                    <w:lang w:val="he-IL" w:bidi="he-IL"/>
                  </w:rPr>
                </w:pPr>
                <w:r w:rsidRPr="00796647">
                  <w:rPr>
                    <w:rStyle w:val="ab"/>
                    <w:rFonts w:asciiTheme="majorHAnsi" w:hAnsiTheme="majorHAnsi" w:cstheme="majorHAnsi"/>
                    <w:b w:val="0"/>
                    <w:sz w:val="40"/>
                    <w:szCs w:val="40"/>
                    <w:lang w:eastAsia="he"/>
                  </w:rPr>
                  <w:t>05/12/21</w:t>
                </w:r>
              </w:p>
            </w:sdtContent>
          </w:sdt>
          <w:p w:rsidR="00357282" w:rsidRPr="00855209" w:rsidRDefault="00357282" w:rsidP="00357282">
            <w:pPr>
              <w:bidi/>
              <w:rPr>
                <w:rFonts w:asciiTheme="majorHAnsi" w:hAnsiTheme="majorHAnsi" w:cstheme="majorHAnsi"/>
                <w:noProof/>
                <w:sz w:val="10"/>
                <w:szCs w:val="10"/>
                <w:rtl/>
                <w:lang w:val="he-IL" w:bidi="he-IL"/>
              </w:rPr>
            </w:pPr>
            <w:r w:rsidRPr="00855209">
              <w:rPr>
                <w:rFonts w:asciiTheme="majorHAnsi" w:hAnsiTheme="majorHAnsi" w:cstheme="majorHAnsi"/>
                <w:noProof/>
                <w:sz w:val="10"/>
                <w:szCs w:val="10"/>
                <w:rtl/>
                <w:lang w:eastAsia="en-US" w:bidi="he-IL"/>
              </w:rPr>
              <mc:AlternateContent>
                <mc:Choice Requires="wps">
                  <w:drawing>
                    <wp:inline distT="0" distB="0" distL="0" distR="0" wp14:anchorId="5DE299D1" wp14:editId="5933C1E3">
                      <wp:extent cx="3609399" cy="42531"/>
                      <wp:effectExtent l="19050" t="19050" r="29210" b="34290"/>
                      <wp:docPr id="6" name="מחבר ישר 6" descr="מפריד טקס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9399" cy="4253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4B4BCC" id="מחבר ישר 6" o:spid="_x0000_s1026" alt="מפריד טקסט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4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" strokecolor="#335b74 [3215]" strokeweight="3pt">
                      <w10:anchorlock/>
                    </v:line>
                  </w:pict>
                </mc:Fallback>
              </mc:AlternateContent>
            </w:r>
          </w:p>
          <w:p w:rsidR="00357282" w:rsidRPr="00855209" w:rsidRDefault="00357282" w:rsidP="00357282">
            <w:pPr>
              <w:bidi/>
              <w:rPr>
                <w:rFonts w:asciiTheme="majorHAnsi" w:hAnsiTheme="majorHAnsi" w:cstheme="majorHAnsi"/>
                <w:noProof/>
                <w:sz w:val="10"/>
                <w:szCs w:val="10"/>
                <w:rtl/>
                <w:lang w:val="he-IL" w:bidi="he-IL"/>
              </w:rPr>
            </w:pPr>
          </w:p>
          <w:p w:rsidR="00357282" w:rsidRPr="00855209" w:rsidRDefault="00357282" w:rsidP="00357282">
            <w:pPr>
              <w:bidi/>
              <w:rPr>
                <w:rFonts w:asciiTheme="majorHAnsi" w:hAnsiTheme="majorHAnsi" w:cstheme="majorHAnsi"/>
                <w:noProof/>
                <w:sz w:val="10"/>
                <w:szCs w:val="10"/>
                <w:rtl/>
                <w:lang w:val="he-IL" w:bidi="he-IL"/>
              </w:rPr>
            </w:pPr>
          </w:p>
          <w:p w:rsidR="00357282" w:rsidRPr="00796647" w:rsidRDefault="007B00B8" w:rsidP="007B00B8">
            <w:pPr>
              <w:bidi/>
              <w:rPr>
                <w:rFonts w:asciiTheme="majorHAnsi" w:hAnsiTheme="majorHAnsi" w:cstheme="majorHAnsi"/>
                <w:sz w:val="44"/>
                <w:szCs w:val="44"/>
                <w:rtl/>
                <w:lang w:bidi="he-IL"/>
              </w:rPr>
            </w:pPr>
            <w:r w:rsidRPr="00796647">
              <w:rPr>
                <w:rFonts w:asciiTheme="majorHAnsi" w:hAnsiTheme="majorHAnsi" w:cstheme="majorHAnsi"/>
                <w:sz w:val="44"/>
                <w:szCs w:val="44"/>
                <w:rtl/>
                <w:lang w:eastAsia="he" w:bidi="he-IL"/>
              </w:rPr>
              <w:t>דן גורני</w:t>
            </w:r>
          </w:p>
          <w:p w:rsidR="00357282" w:rsidRPr="00855209" w:rsidRDefault="00357282" w:rsidP="00357282">
            <w:pPr>
              <w:bidi/>
              <w:rPr>
                <w:rFonts w:asciiTheme="majorHAnsi" w:hAnsiTheme="majorHAnsi" w:cstheme="majorHAnsi"/>
                <w:noProof/>
                <w:sz w:val="10"/>
                <w:szCs w:val="10"/>
                <w:rtl/>
                <w:lang w:val="he-IL" w:bidi="he-IL"/>
              </w:rPr>
            </w:pPr>
          </w:p>
        </w:tc>
      </w:tr>
    </w:tbl>
    <w:p w:rsidR="00D077E9" w:rsidRPr="00855209" w:rsidRDefault="00D077E9" w:rsidP="00D70D02">
      <w:pPr>
        <w:bidi/>
        <w:rPr>
          <w:rFonts w:asciiTheme="majorHAnsi" w:hAnsiTheme="majorHAnsi" w:cstheme="majorHAnsi"/>
          <w:rtl/>
          <w:lang w:val="he-IL" w:bidi="he-IL"/>
        </w:rPr>
      </w:pPr>
    </w:p>
    <w:p w:rsidR="00D077E9" w:rsidRPr="00855209" w:rsidRDefault="00796647" w:rsidP="007B00B8">
      <w:pPr>
        <w:bidi/>
        <w:spacing w:after="200"/>
        <w:jc w:val="right"/>
        <w:rPr>
          <w:rFonts w:asciiTheme="majorHAnsi" w:hAnsiTheme="majorHAnsi" w:cs="Arial"/>
          <w:rtl/>
          <w:lang w:val="he-IL" w:eastAsia="he" w:bidi="he-IL"/>
        </w:rPr>
      </w:pPr>
      <w:r w:rsidRPr="00855209">
        <w:rPr>
          <w:rFonts w:asciiTheme="majorHAnsi" w:hAnsiTheme="majorHAnsi" w:cstheme="majorHAnsi"/>
          <w:noProof/>
          <w:rtl/>
          <w:lang w:eastAsia="en-US" w:bidi="he-IL"/>
        </w:rPr>
        <w:drawing>
          <wp:anchor distT="0" distB="0" distL="114300" distR="114300" simplePos="0" relativeHeight="251658240" behindDoc="1" locked="0" layoutInCell="1" allowOverlap="1" wp14:anchorId="147AB9FC" wp14:editId="5FFDD8F9">
            <wp:simplePos x="0" y="0"/>
            <wp:positionH relativeFrom="column">
              <wp:posOffset>-752785</wp:posOffset>
            </wp:positionH>
            <wp:positionV relativeFrom="page">
              <wp:posOffset>1467294</wp:posOffset>
            </wp:positionV>
            <wp:extent cx="7754620" cy="6527352"/>
            <wp:effectExtent l="0" t="0" r="0" b="698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464" cy="653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209">
        <w:rPr>
          <w:rFonts w:asciiTheme="majorHAnsi" w:hAnsiTheme="majorHAnsi" w:cstheme="majorHAnsi"/>
          <w:noProof/>
          <w:rtl/>
          <w:lang w:eastAsia="en-US" w:bidi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2EC687BA">
                <wp:simplePos x="0" y="0"/>
                <wp:positionH relativeFrom="column">
                  <wp:posOffset>-752785</wp:posOffset>
                </wp:positionH>
                <wp:positionV relativeFrom="page">
                  <wp:posOffset>7995684</wp:posOffset>
                </wp:positionV>
                <wp:extent cx="7760970" cy="2691868"/>
                <wp:effectExtent l="0" t="0" r="0" b="0"/>
                <wp:wrapNone/>
                <wp:docPr id="2" name="מלבן 2" descr="מלבן צבעונ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269186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647" w:rsidRDefault="00796647" w:rsidP="00DD1534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מלבן 2" o:spid="_x0000_s1027" alt="מלבן צבעוני" style="position:absolute;margin-left:-59.25pt;margin-top:629.6pt;width:611.1pt;height:211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" fillcolor="#27ced7 [3206]" stroked="f" strokeweight="2pt">
                <v:textbox>
                  <w:txbxContent>
                    <w:p w:rsidR="00796647" w:rsidRDefault="00796647" w:rsidP="00DD1534">
                      <w:pPr>
                        <w:jc w:val="center"/>
                        <w:rPr>
                          <w:lang w:bidi="he-IL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7B00B8" w:rsidRPr="00855209">
        <w:rPr>
          <w:rFonts w:asciiTheme="majorHAnsi" w:hAnsiTheme="majorHAnsi" w:cstheme="majorHAnsi"/>
          <w:noProof/>
          <w:rtl/>
          <w:lang w:eastAsia="en-US" w:bidi="he-IL"/>
        </w:rPr>
        <w:drawing>
          <wp:anchor distT="0" distB="0" distL="114300" distR="114300" simplePos="0" relativeHeight="251661312" behindDoc="0" locked="0" layoutInCell="1" allowOverlap="1" wp14:anchorId="2B05B9CB" wp14:editId="459B82D1">
            <wp:simplePos x="0" y="0"/>
            <wp:positionH relativeFrom="margin">
              <wp:posOffset>-389152</wp:posOffset>
            </wp:positionH>
            <wp:positionV relativeFrom="paragraph">
              <wp:posOffset>7740089</wp:posOffset>
            </wp:positionV>
            <wp:extent cx="1656272" cy="1621662"/>
            <wp:effectExtent l="0" t="0" r="1270" b="0"/>
            <wp:wrapNone/>
            <wp:docPr id="12" name="גרפיקה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גרפיקה 201" descr="מציין-מיקום-של-סמל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72" cy="162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855209">
        <w:rPr>
          <w:rFonts w:asciiTheme="majorHAnsi" w:hAnsiTheme="majorHAnsi" w:cstheme="majorHAnsi"/>
          <w:rtl/>
          <w:lang w:val="he-IL" w:eastAsia="he" w:bidi="he-IL"/>
        </w:rPr>
        <w:br w:type="page"/>
      </w:r>
    </w:p>
    <w:p w:rsidR="007B00B8" w:rsidRPr="00855209" w:rsidRDefault="007B00B8" w:rsidP="00F64A76">
      <w:pPr>
        <w:bidi/>
        <w:spacing w:after="200" w:line="360" w:lineRule="auto"/>
        <w:jc w:val="center"/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  <w:lastRenderedPageBreak/>
        <w:t>כללי:</w:t>
      </w:r>
    </w:p>
    <w:p w:rsidR="00A81C6F" w:rsidRPr="00855209" w:rsidRDefault="00D07B03" w:rsidP="00A81C6F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האפליקציה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</w:rPr>
        <w:t> 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</w:rPr>
        <w:t xml:space="preserve"> “The Online Book</w:t>
      </w:r>
      <w:r w:rsidR="000C6E56" w:rsidRPr="00855209">
        <w:rPr>
          <w:rFonts w:asciiTheme="majorHAnsi" w:hAnsiTheme="majorHAnsi" w:cstheme="majorHAnsi"/>
          <w:b w:val="0"/>
          <w:bCs w:val="0"/>
          <w:shd w:val="clear" w:color="auto" w:fill="FFFFFF"/>
        </w:rPr>
        <w:t xml:space="preserve"> 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</w:rPr>
        <w:t>Store”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הנה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</w:rPr>
        <w:t xml:space="preserve"> 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אפליקצי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 לרכישת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</w:rPr>
        <w:t xml:space="preserve"> 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ספרים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.</w:t>
      </w:r>
    </w:p>
    <w:p w:rsidR="00A81C6F" w:rsidRPr="00855209" w:rsidRDefault="00A81C6F" w:rsidP="007F3658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האפליקציה כוללת מערכת של ניהול משתמשים, ישנן 2 סוגי משתמשים, לקוח ומנהל. ישנו מנהל אחד ומספר בלתי מוגבל של לקוחות. אפשרות</w:t>
      </w:r>
      <w:r w:rsidR="007F3658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ה</w:t>
      </w:r>
      <w:r w:rsidR="00E26D97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רשמה</w:t>
      </w:r>
      <w:r w:rsidR="00E26D97">
        <w:rPr>
          <w:rFonts w:asciiTheme="majorHAnsi" w:hAnsiTheme="majorHAnsi" w:cstheme="majorHAnsi"/>
          <w:b w:val="0"/>
          <w:bCs w:val="0"/>
          <w:shd w:val="clear" w:color="auto" w:fill="FFFFFF"/>
          <w:lang w:bidi="he-IL"/>
        </w:rPr>
        <w:t xml:space="preserve">, </w:t>
      </w:r>
      <w:r w:rsidR="007F3658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כניסה באמצעות שם וסיסמה</w:t>
      </w:r>
      <w:r w:rsidR="007F3658">
        <w:rPr>
          <w:rFonts w:asciiTheme="majorHAnsi" w:hAnsiTheme="majorHAnsi" w:cstheme="majorHAnsi" w:hint="cs"/>
          <w:b w:val="0"/>
          <w:bCs w:val="0"/>
          <w:shd w:val="clear" w:color="auto" w:fill="FFFFFF"/>
          <w:rtl/>
          <w:lang w:bidi="he-IL"/>
        </w:rPr>
        <w:t>, אפשרות לאיפוס סיסמה.</w:t>
      </w:r>
    </w:p>
    <w:p w:rsidR="00A81C6F" w:rsidRPr="00855209" w:rsidRDefault="00A81C6F" w:rsidP="00A81C6F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u w:val="single"/>
          <w:shd w:val="clear" w:color="auto" w:fill="FFFFFF"/>
          <w:rtl/>
          <w:lang w:bidi="he-IL"/>
        </w:rPr>
        <w:t>לקוח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:</w:t>
      </w:r>
    </w:p>
    <w:p w:rsidR="00A81C6F" w:rsidRPr="00855209" w:rsidRDefault="00D07B03" w:rsidP="00E26D97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האפליקציה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</w:rPr>
        <w:t xml:space="preserve"> 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מאפשרת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ל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ל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קוחות לרכוש ספרים, בעלת ממשק נוח וידידותי למשתמש, מעבר מהיר ונוח בין מסכים, 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מסך הזמנה שבו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</w:rPr>
        <w:t xml:space="preserve"> 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הלקוח בוחר את הספר האהוב עליו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, מקבל פרטים אודותיו 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ומבצע הזמנה. בנוסף, 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הצגת ההזמנות של הלקוח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,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שבו יוכל לעקוב אחר ההזמנה שלו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, אפשרות להורדת הספרים למחשב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כקובץ </w:t>
      </w:r>
      <w:r w:rsidR="00065AAB">
        <w:rPr>
          <w:rFonts w:asciiTheme="majorHAnsi" w:hAnsiTheme="majorHAnsi" w:cstheme="majorHAnsi"/>
          <w:b w:val="0"/>
          <w:bCs w:val="0"/>
          <w:shd w:val="clear" w:color="auto" w:fill="FFFFFF"/>
          <w:lang w:bidi="he-IL"/>
        </w:rPr>
        <w:t>txt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ו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ל</w:t>
      </w:r>
      <w:r w:rsidR="00E26D97">
        <w:rPr>
          <w:rFonts w:asciiTheme="majorHAnsi" w:hAnsiTheme="majorHAnsi" w:cstheme="majorHAnsi" w:hint="cs"/>
          <w:b w:val="0"/>
          <w:bCs w:val="0"/>
          <w:shd w:val="clear" w:color="auto" w:fill="FFFFFF"/>
          <w:rtl/>
          <w:lang w:bidi="he-IL"/>
        </w:rPr>
        <w:t>עדכן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את הפרטי</w:t>
      </w:r>
      <w:r w:rsidR="00E26D97">
        <w:rPr>
          <w:rFonts w:asciiTheme="majorHAnsi" w:hAnsiTheme="majorHAnsi" w:cstheme="majorHAnsi" w:hint="cs"/>
          <w:b w:val="0"/>
          <w:bCs w:val="0"/>
          <w:shd w:val="clear" w:color="auto" w:fill="FFFFFF"/>
          <w:rtl/>
          <w:lang w:bidi="he-IL"/>
        </w:rPr>
        <w:t>ו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 האישי</w:t>
      </w:r>
      <w:r w:rsidR="00F64A76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ים.</w:t>
      </w:r>
    </w:p>
    <w:p w:rsidR="00A81C6F" w:rsidRPr="00855209" w:rsidRDefault="00A81C6F" w:rsidP="00A81C6F">
      <w:pPr>
        <w:bidi/>
        <w:spacing w:after="200" w:line="360" w:lineRule="auto"/>
        <w:rPr>
          <w:rFonts w:asciiTheme="majorHAnsi" w:hAnsiTheme="majorHAnsi" w:cstheme="majorHAnsi"/>
          <w:u w:val="single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u w:val="single"/>
          <w:shd w:val="clear" w:color="auto" w:fill="FFFFFF"/>
          <w:rtl/>
          <w:lang w:bidi="he-IL"/>
        </w:rPr>
        <w:t>מנהל:</w:t>
      </w:r>
    </w:p>
    <w:p w:rsidR="00F64A76" w:rsidRPr="00855209" w:rsidRDefault="00F64A76" w:rsidP="00A81C6F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 xml:space="preserve">האפליקציה מאפשרת למנהל החנות סביבת עבודה נוחה לניהול כלל הישויות. יכולת הוספה עריכה ומחיקה של כתובות, 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סופרים ו</w:t>
      </w:r>
      <w:r w:rsidR="007F3658">
        <w:rPr>
          <w:rFonts w:asciiTheme="majorHAnsi" w:hAnsiTheme="majorHAnsi" w:cstheme="majorHAnsi" w:hint="cs"/>
          <w:b w:val="0"/>
          <w:bCs w:val="0"/>
          <w:shd w:val="clear" w:color="auto" w:fill="FFFFFF"/>
          <w:rtl/>
          <w:lang w:bidi="he-IL"/>
        </w:rPr>
        <w:t xml:space="preserve">מלאי </w:t>
      </w: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הספרים. אפשרות סינון לפי קטגוריות שונות. ניהול כלל ההזמנות ועדכונן, עדכון פרטיו האישיים</w:t>
      </w:r>
      <w:r w:rsidR="00A81C6F"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  <w:t>.</w:t>
      </w:r>
    </w:p>
    <w:p w:rsidR="007B00B8" w:rsidRPr="00855209" w:rsidRDefault="00D07B03" w:rsidP="00F64A7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hd w:val="clear" w:color="auto" w:fill="FFFFFF"/>
          <w:rtl/>
        </w:rPr>
        <w:br/>
      </w: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  <w:rtl/>
          <w:lang w:bidi="he-IL"/>
        </w:rPr>
      </w:pPr>
    </w:p>
    <w:p w:rsidR="00E03B89" w:rsidRPr="00855209" w:rsidRDefault="00E03B89" w:rsidP="007B6530">
      <w:pPr>
        <w:bidi/>
        <w:spacing w:line="360" w:lineRule="auto"/>
        <w:jc w:val="center"/>
        <w:rPr>
          <w:rFonts w:asciiTheme="majorHAnsi" w:eastAsiaTheme="minorHAnsi" w:hAnsiTheme="majorHAnsi" w:cstheme="majorHAnsi"/>
          <w:color w:val="auto"/>
          <w:sz w:val="36"/>
          <w:szCs w:val="36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  <w:lastRenderedPageBreak/>
        <w:t>כלים טכנולוגיים וסביבת עבודה:</w:t>
      </w:r>
    </w:p>
    <w:p w:rsidR="000C6E56" w:rsidRPr="00855209" w:rsidRDefault="000C6E56" w:rsidP="007B6530">
      <w:pPr>
        <w:bidi/>
        <w:spacing w:line="360" w:lineRule="auto"/>
        <w:rPr>
          <w:rFonts w:asciiTheme="majorHAnsi" w:hAnsiTheme="majorHAnsi" w:cstheme="majorHAnsi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u w:val="single"/>
          <w:rtl/>
          <w:lang w:bidi="he-IL"/>
        </w:rPr>
        <w:t>ממשק משתמש:</w:t>
      </w:r>
    </w:p>
    <w:p w:rsidR="000C6E56" w:rsidRPr="00855209" w:rsidRDefault="000C6E56" w:rsidP="000C6E56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lang w:bidi="he-IL"/>
        </w:rPr>
        <w:t>Win Forms</w:t>
      </w:r>
    </w:p>
    <w:p w:rsidR="000C6E56" w:rsidRPr="00855209" w:rsidRDefault="000C6E56" w:rsidP="000C6E56">
      <w:pPr>
        <w:bidi/>
        <w:spacing w:line="360" w:lineRule="auto"/>
        <w:rPr>
          <w:rFonts w:asciiTheme="majorHAnsi" w:hAnsiTheme="majorHAnsi" w:cstheme="majorHAnsi"/>
          <w:u w:val="single"/>
          <w:lang w:bidi="he-IL"/>
        </w:rPr>
      </w:pPr>
    </w:p>
    <w:p w:rsidR="00E03B89" w:rsidRPr="00855209" w:rsidRDefault="002E0913" w:rsidP="000C6E56">
      <w:pPr>
        <w:bidi/>
        <w:spacing w:line="360" w:lineRule="auto"/>
        <w:rPr>
          <w:rFonts w:asciiTheme="majorHAnsi" w:hAnsiTheme="majorHAnsi" w:cstheme="majorHAnsi"/>
          <w:u w:val="single"/>
          <w:lang w:bidi="he-IL"/>
        </w:rPr>
      </w:pPr>
      <w:r w:rsidRPr="00855209">
        <w:rPr>
          <w:rFonts w:asciiTheme="majorHAnsi" w:hAnsiTheme="majorHAnsi" w:cstheme="majorHAnsi"/>
          <w:u w:val="single"/>
          <w:rtl/>
          <w:lang w:bidi="he-IL"/>
        </w:rPr>
        <w:t>כלים טכנולוגיים:</w:t>
      </w:r>
    </w:p>
    <w:p w:rsidR="002E0913" w:rsidRPr="00855209" w:rsidRDefault="002E0913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</w:rPr>
      </w:pPr>
      <w:r w:rsidRPr="00855209">
        <w:rPr>
          <w:rFonts w:asciiTheme="majorHAnsi" w:hAnsiTheme="majorHAnsi" w:cstheme="majorHAnsi"/>
          <w:b w:val="0"/>
          <w:bCs w:val="0"/>
        </w:rPr>
        <w:t>.Net Framework Object Oriented – C#</w:t>
      </w:r>
    </w:p>
    <w:p w:rsidR="002E0913" w:rsidRPr="00855209" w:rsidRDefault="002E0913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  <w:rtl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</w:rPr>
        <w:t xml:space="preserve">Entity Framework Core &amp; </w:t>
      </w:r>
      <w:r w:rsidR="007F59C2" w:rsidRPr="00855209">
        <w:rPr>
          <w:rFonts w:asciiTheme="majorHAnsi" w:hAnsiTheme="majorHAnsi" w:cstheme="majorHAnsi"/>
          <w:b w:val="0"/>
          <w:bCs w:val="0"/>
        </w:rPr>
        <w:t>LINQ</w:t>
      </w:r>
    </w:p>
    <w:p w:rsidR="00E03B89" w:rsidRPr="00855209" w:rsidRDefault="002E0913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</w:rPr>
      </w:pPr>
      <w:r w:rsidRPr="00855209">
        <w:rPr>
          <w:rFonts w:asciiTheme="majorHAnsi" w:hAnsiTheme="majorHAnsi" w:cstheme="majorHAnsi"/>
          <w:b w:val="0"/>
          <w:bCs w:val="0"/>
        </w:rPr>
        <w:t>C# .Net Core</w:t>
      </w:r>
    </w:p>
    <w:p w:rsidR="00DA3F22" w:rsidRPr="00855209" w:rsidRDefault="00DA3F22" w:rsidP="00DA3F22">
      <w:pPr>
        <w:bidi/>
        <w:spacing w:line="360" w:lineRule="auto"/>
        <w:rPr>
          <w:rFonts w:asciiTheme="majorHAnsi" w:hAnsiTheme="majorHAnsi" w:cstheme="majorHAnsi"/>
          <w:b w:val="0"/>
          <w:bCs w:val="0"/>
        </w:rPr>
      </w:pPr>
    </w:p>
    <w:p w:rsidR="00DA3F22" w:rsidRPr="00855209" w:rsidRDefault="00DA3F22" w:rsidP="00DA3F22">
      <w:pPr>
        <w:bidi/>
        <w:spacing w:line="360" w:lineRule="auto"/>
        <w:rPr>
          <w:rFonts w:asciiTheme="majorHAnsi" w:hAnsiTheme="majorHAnsi" w:cstheme="majorHAnsi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u w:val="single"/>
          <w:rtl/>
          <w:lang w:bidi="he-IL"/>
        </w:rPr>
        <w:t>תבניות עיצוב:</w:t>
      </w:r>
    </w:p>
    <w:p w:rsidR="00DA3F22" w:rsidRPr="00855209" w:rsidRDefault="00DA3F22" w:rsidP="00DA3F22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lang w:bidi="he-IL"/>
        </w:rPr>
        <w:t>Singleton</w:t>
      </w:r>
    </w:p>
    <w:p w:rsidR="00DA3F22" w:rsidRPr="00855209" w:rsidRDefault="00DA3F22" w:rsidP="00DA3F22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lang w:bidi="he-IL"/>
        </w:rPr>
        <w:t>Adapter</w:t>
      </w:r>
    </w:p>
    <w:p w:rsidR="002E0913" w:rsidRPr="00855209" w:rsidRDefault="002E0913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</w:p>
    <w:p w:rsidR="00E03B89" w:rsidRPr="00855209" w:rsidRDefault="00E03B89" w:rsidP="007B6530">
      <w:pPr>
        <w:bidi/>
        <w:spacing w:line="360" w:lineRule="auto"/>
        <w:rPr>
          <w:rFonts w:asciiTheme="majorHAnsi" w:hAnsiTheme="majorHAnsi" w:cstheme="majorHAnsi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u w:val="single"/>
          <w:rtl/>
          <w:lang w:bidi="he-IL"/>
        </w:rPr>
        <w:t>בסיס נתונים:</w:t>
      </w:r>
    </w:p>
    <w:p w:rsidR="00E03B89" w:rsidRDefault="00E03B89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lang w:bidi="he-IL"/>
        </w:rPr>
        <w:t>Sql Server</w:t>
      </w:r>
    </w:p>
    <w:p w:rsidR="00CC5CE4" w:rsidRPr="00855209" w:rsidRDefault="00CC5CE4" w:rsidP="00CC5CE4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>
        <w:rPr>
          <w:rFonts w:asciiTheme="majorHAnsi" w:hAnsiTheme="majorHAnsi" w:cstheme="majorHAnsi"/>
          <w:b w:val="0"/>
          <w:bCs w:val="0"/>
          <w:lang w:bidi="he-IL"/>
        </w:rPr>
        <w:t>Redis</w:t>
      </w:r>
    </w:p>
    <w:p w:rsidR="00DA3F22" w:rsidRPr="00855209" w:rsidRDefault="00DA3F22" w:rsidP="00DA3F22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lang w:bidi="he-IL"/>
        </w:rPr>
        <w:t>NoSQL - JSON</w:t>
      </w:r>
    </w:p>
    <w:p w:rsidR="002E0913" w:rsidRPr="00855209" w:rsidRDefault="002E0913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</w:p>
    <w:p w:rsidR="002E0913" w:rsidRPr="00855209" w:rsidRDefault="002E0913" w:rsidP="007B6530">
      <w:pPr>
        <w:bidi/>
        <w:spacing w:line="360" w:lineRule="auto"/>
        <w:rPr>
          <w:rFonts w:asciiTheme="majorHAnsi" w:hAnsiTheme="majorHAnsi" w:cstheme="majorHAnsi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u w:val="single"/>
          <w:rtl/>
          <w:lang w:bidi="he-IL"/>
        </w:rPr>
        <w:t>סביבת עבודה:</w:t>
      </w:r>
    </w:p>
    <w:p w:rsidR="007B6530" w:rsidRPr="00855209" w:rsidRDefault="002E0913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lang w:bidi="he-IL"/>
        </w:rPr>
        <w:t>Microsoft SQL Server Management Stu</w:t>
      </w:r>
      <w:r w:rsidR="007B6530" w:rsidRPr="00855209">
        <w:rPr>
          <w:rFonts w:asciiTheme="majorHAnsi" w:hAnsiTheme="majorHAnsi" w:cstheme="majorHAnsi"/>
          <w:b w:val="0"/>
          <w:bCs w:val="0"/>
          <w:lang w:bidi="he-IL"/>
        </w:rPr>
        <w:t>dio</w:t>
      </w:r>
    </w:p>
    <w:p w:rsidR="002E0913" w:rsidRPr="00855209" w:rsidRDefault="007B6530" w:rsidP="007B6530">
      <w:pPr>
        <w:bidi/>
        <w:spacing w:line="360" w:lineRule="auto"/>
        <w:rPr>
          <w:rFonts w:asciiTheme="majorHAnsi" w:hAnsiTheme="majorHAnsi" w:cstheme="majorHAnsi"/>
          <w:b w:val="0"/>
          <w:bCs w:val="0"/>
          <w:lang w:bidi="he-IL"/>
        </w:rPr>
      </w:pPr>
      <w:r w:rsidRPr="00855209">
        <w:rPr>
          <w:rFonts w:asciiTheme="majorHAnsi" w:eastAsiaTheme="minorHAnsi" w:hAnsiTheme="majorHAnsi" w:cstheme="majorHAnsi"/>
          <w:b w:val="0"/>
          <w:bCs w:val="0"/>
          <w:lang w:bidi="he-IL"/>
        </w:rPr>
        <w:t>Microsoft Visual Studio Community 2019 Preview</w:t>
      </w:r>
    </w:p>
    <w:p w:rsidR="00E03B89" w:rsidRPr="00855209" w:rsidRDefault="00E03B89" w:rsidP="007B6530">
      <w:pPr>
        <w:autoSpaceDE w:val="0"/>
        <w:autoSpaceDN w:val="0"/>
        <w:bidi/>
        <w:adjustRightInd w:val="0"/>
        <w:spacing w:line="360" w:lineRule="auto"/>
        <w:rPr>
          <w:rFonts w:asciiTheme="majorHAnsi" w:hAnsiTheme="majorHAnsi" w:cstheme="majorHAnsi"/>
          <w:rtl/>
        </w:rPr>
      </w:pPr>
    </w:p>
    <w:p w:rsidR="00E03B89" w:rsidRPr="00855209" w:rsidRDefault="00E03B89" w:rsidP="00E03B89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0C6E56" w:rsidP="000C6E5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0C6E56" w:rsidP="000C6E5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0C6E56" w:rsidP="000C6E5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0C6E56" w:rsidP="000C6E5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0C6E56" w:rsidP="000C6E5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0C6E56" w:rsidP="000C6E56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hd w:val="clear" w:color="auto" w:fill="FFFFFF"/>
        </w:rPr>
      </w:pPr>
    </w:p>
    <w:p w:rsidR="000C6E56" w:rsidRPr="00855209" w:rsidRDefault="00954723" w:rsidP="00954723">
      <w:pPr>
        <w:bidi/>
        <w:spacing w:line="360" w:lineRule="auto"/>
        <w:ind w:left="720" w:firstLine="720"/>
        <w:jc w:val="center"/>
        <w:rPr>
          <w:rFonts w:asciiTheme="majorHAnsi" w:eastAsiaTheme="minorHAnsi" w:hAnsiTheme="majorHAnsi" w:cstheme="majorHAnsi"/>
          <w:color w:val="auto"/>
          <w:sz w:val="36"/>
          <w:szCs w:val="36"/>
          <w:u w:val="single"/>
          <w:lang w:bidi="he-IL"/>
        </w:rPr>
      </w:pPr>
      <w:r w:rsidRPr="00855209"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  <w:t>יישום המערכת</w:t>
      </w:r>
    </w:p>
    <w:p w:rsidR="000C6E56" w:rsidRPr="00855209" w:rsidRDefault="000C6E56" w:rsidP="00151652">
      <w:pPr>
        <w:bidi/>
        <w:spacing w:line="360" w:lineRule="auto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  <w:r w:rsidRPr="00855209"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  <w:t>עץ מסכים</w:t>
      </w:r>
    </w:p>
    <w:p w:rsidR="00954723" w:rsidRPr="00855209" w:rsidRDefault="000C6E56" w:rsidP="00954723">
      <w:pPr>
        <w:pStyle w:val="aff2"/>
        <w:numPr>
          <w:ilvl w:val="0"/>
          <w:numId w:val="15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</w:rPr>
      </w:pPr>
      <w:r w:rsidRPr="00855209">
        <w:rPr>
          <w:rFonts w:asciiTheme="majorHAnsi" w:hAnsiTheme="majorHAnsi" w:cstheme="majorHAnsi"/>
          <w:b w:val="0"/>
          <w:bCs w:val="0"/>
          <w:color w:val="FF0000"/>
          <w:u w:val="single"/>
          <w:rtl/>
          <w:lang w:bidi="he-IL"/>
        </w:rPr>
        <w:t>דף הבית</w:t>
      </w:r>
      <w:r w:rsidRPr="00855209">
        <w:rPr>
          <w:rFonts w:asciiTheme="majorHAnsi" w:hAnsiTheme="majorHAnsi" w:cstheme="majorHAnsi"/>
          <w:b w:val="0"/>
          <w:bCs w:val="0"/>
          <w:color w:val="FF0000"/>
        </w:rPr>
        <w:t xml:space="preserve"> </w:t>
      </w:r>
    </w:p>
    <w:p w:rsidR="00954723" w:rsidRPr="00855209" w:rsidRDefault="000C6E56" w:rsidP="00954723">
      <w:pPr>
        <w:pStyle w:val="aff2"/>
        <w:numPr>
          <w:ilvl w:val="0"/>
          <w:numId w:val="24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855209">
        <w:rPr>
          <w:rFonts w:asciiTheme="majorHAnsi" w:hAnsiTheme="majorHAnsi" w:cstheme="majorHAnsi"/>
          <w:b w:val="0"/>
          <w:bCs w:val="0"/>
          <w:rtl/>
          <w:lang w:bidi="he-IL"/>
        </w:rPr>
        <w:t xml:space="preserve"> </w:t>
      </w:r>
      <w:r w:rsidR="00954723"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כניסת משתמשים רשומים</w:t>
      </w:r>
    </w:p>
    <w:p w:rsidR="000C6E56" w:rsidRPr="00855209" w:rsidRDefault="00397A3B" w:rsidP="00954723">
      <w:pPr>
        <w:pStyle w:val="aff2"/>
        <w:numPr>
          <w:ilvl w:val="0"/>
          <w:numId w:val="22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0C6E56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הרשמה</w:t>
      </w:r>
    </w:p>
    <w:p w:rsidR="00954723" w:rsidRDefault="00954723" w:rsidP="00954723">
      <w:pPr>
        <w:pStyle w:val="aff2"/>
        <w:numPr>
          <w:ilvl w:val="0"/>
          <w:numId w:val="24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הרשמת משתמשים חדשים</w:t>
      </w:r>
    </w:p>
    <w:p w:rsidR="00743651" w:rsidRPr="00743651" w:rsidRDefault="00743651" w:rsidP="00743651">
      <w:pPr>
        <w:pStyle w:val="aff2"/>
        <w:numPr>
          <w:ilvl w:val="0"/>
          <w:numId w:val="22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743651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>
        <w:rPr>
          <w:rFonts w:asciiTheme="majorHAnsi" w:hAnsiTheme="majorHAnsi" w:cstheme="majorHAnsi" w:hint="cs"/>
          <w:b w:val="0"/>
          <w:bCs w:val="0"/>
          <w:u w:val="single"/>
          <w:rtl/>
          <w:lang w:bidi="he-IL"/>
        </w:rPr>
        <w:t>איפוס סיסמה</w:t>
      </w:r>
    </w:p>
    <w:p w:rsidR="00743651" w:rsidRPr="00743651" w:rsidRDefault="00743651" w:rsidP="00743651">
      <w:pPr>
        <w:pStyle w:val="aff2"/>
        <w:numPr>
          <w:ilvl w:val="0"/>
          <w:numId w:val="24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איפוס סיסמה</w:t>
      </w:r>
    </w:p>
    <w:p w:rsidR="000C6E56" w:rsidRPr="00855209" w:rsidRDefault="000C6E56" w:rsidP="00954723">
      <w:pPr>
        <w:pStyle w:val="aff2"/>
        <w:numPr>
          <w:ilvl w:val="0"/>
          <w:numId w:val="15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</w:rPr>
      </w:pPr>
      <w:r w:rsidRPr="00855209">
        <w:rPr>
          <w:rFonts w:asciiTheme="majorHAnsi" w:hAnsiTheme="majorHAnsi" w:cstheme="majorHAnsi"/>
          <w:b w:val="0"/>
          <w:bCs w:val="0"/>
          <w:color w:val="FF0000"/>
          <w:u w:val="single"/>
          <w:rtl/>
          <w:lang w:bidi="he-IL"/>
        </w:rPr>
        <w:t>מסך מנהל</w:t>
      </w:r>
    </w:p>
    <w:p w:rsidR="000C6E56" w:rsidRPr="00855209" w:rsidRDefault="00397A3B" w:rsidP="00954723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0C6E56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ניהול כתובת </w:t>
      </w:r>
    </w:p>
    <w:p w:rsidR="000C6E56" w:rsidRPr="00855209" w:rsidRDefault="000C6E56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</w:t>
      </w:r>
      <w:r w:rsidR="003D54A0"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צגה, ה</w:t>
      </w: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וספה</w:t>
      </w:r>
      <w:r w:rsidR="003D54A0"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,</w:t>
      </w: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 xml:space="preserve"> עדכון ומחיקה</w:t>
      </w:r>
    </w:p>
    <w:p w:rsidR="000C6E56" w:rsidRPr="00855209" w:rsidRDefault="00397A3B" w:rsidP="00954723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0C6E56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ניהול סופרים</w:t>
      </w:r>
    </w:p>
    <w:p w:rsidR="000C6E56" w:rsidRPr="00855209" w:rsidRDefault="000C6E56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</w:t>
      </w:r>
      <w:r w:rsidR="003D54A0"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צגה, ה</w:t>
      </w: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וספה</w:t>
      </w:r>
      <w:r w:rsidR="003D54A0"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,</w:t>
      </w: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 xml:space="preserve"> עדכון ומחיקה</w:t>
      </w:r>
    </w:p>
    <w:p w:rsidR="000C6E56" w:rsidRPr="00855209" w:rsidRDefault="00397A3B" w:rsidP="00954723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0C6E56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ניהול ספרים</w:t>
      </w:r>
    </w:p>
    <w:p w:rsidR="00151652" w:rsidRPr="00855209" w:rsidRDefault="003D54A0" w:rsidP="00796647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 xml:space="preserve">הצגה, הוספה, עדכון, מחיקה, סינון לפי קטגוריות </w:t>
      </w:r>
    </w:p>
    <w:p w:rsidR="000C6E56" w:rsidRPr="00855209" w:rsidRDefault="00397A3B" w:rsidP="00151652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0C6E56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ניהול הזמנות</w:t>
      </w:r>
    </w:p>
    <w:p w:rsidR="003D54A0" w:rsidRPr="00855209" w:rsidRDefault="003D54A0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הצגה, עדכון וסינון לפי קטגוריות</w:t>
      </w:r>
    </w:p>
    <w:p w:rsidR="000C6E56" w:rsidRPr="00855209" w:rsidRDefault="00397A3B" w:rsidP="00954723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0C6E56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עדכון פרטים אישיים</w:t>
      </w:r>
    </w:p>
    <w:p w:rsidR="00455DE4" w:rsidRPr="00455DE4" w:rsidRDefault="003D54A0" w:rsidP="00455DE4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  <w:rtl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עדכון</w:t>
      </w:r>
    </w:p>
    <w:p w:rsidR="00455DE4" w:rsidRPr="00855209" w:rsidRDefault="00455DE4" w:rsidP="00455DE4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>
        <w:rPr>
          <w:rFonts w:asciiTheme="majorHAnsi" w:hAnsiTheme="majorHAnsi" w:cstheme="majorHAnsi" w:hint="cs"/>
          <w:b w:val="0"/>
          <w:bCs w:val="0"/>
          <w:u w:val="single"/>
          <w:rtl/>
          <w:lang w:bidi="he-IL"/>
        </w:rPr>
        <w:t>פרטים נוספים</w:t>
      </w:r>
    </w:p>
    <w:p w:rsidR="00455DE4" w:rsidRPr="00855209" w:rsidRDefault="00455DE4" w:rsidP="00455DE4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הצגה לפי קטגוריות</w:t>
      </w:r>
    </w:p>
    <w:p w:rsidR="00455DE4" w:rsidRPr="00455DE4" w:rsidRDefault="00455DE4" w:rsidP="00455DE4">
      <w:pPr>
        <w:pStyle w:val="aff2"/>
        <w:bidi/>
        <w:spacing w:after="200" w:line="360" w:lineRule="auto"/>
        <w:ind w:left="1440"/>
        <w:rPr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</w:rPr>
      </w:pPr>
    </w:p>
    <w:p w:rsidR="00AA4B1A" w:rsidRPr="00855209" w:rsidRDefault="000C6E56" w:rsidP="00954723">
      <w:pPr>
        <w:pStyle w:val="aff2"/>
        <w:numPr>
          <w:ilvl w:val="0"/>
          <w:numId w:val="15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</w:rPr>
      </w:pPr>
      <w:r w:rsidRPr="00855209">
        <w:rPr>
          <w:rFonts w:asciiTheme="majorHAnsi" w:hAnsiTheme="majorHAnsi" w:cstheme="majorHAnsi"/>
          <w:b w:val="0"/>
          <w:bCs w:val="0"/>
          <w:color w:val="FF0000"/>
          <w:u w:val="single"/>
          <w:rtl/>
          <w:lang w:bidi="he-IL"/>
        </w:rPr>
        <w:t>מסך לקוח</w:t>
      </w:r>
      <w:r w:rsidR="00AA4B1A" w:rsidRPr="00855209">
        <w:rPr>
          <w:rFonts w:asciiTheme="majorHAnsi" w:hAnsiTheme="majorHAnsi" w:cstheme="majorHAnsi"/>
          <w:b w:val="0"/>
          <w:bCs w:val="0"/>
          <w:color w:val="FF0000"/>
          <w:rtl/>
          <w:lang w:bidi="he-IL"/>
        </w:rPr>
        <w:tab/>
      </w:r>
      <w:r w:rsidR="00AA4B1A" w:rsidRPr="00855209">
        <w:rPr>
          <w:rFonts w:asciiTheme="majorHAnsi" w:hAnsiTheme="majorHAnsi" w:cstheme="majorHAnsi"/>
          <w:b w:val="0"/>
          <w:bCs w:val="0"/>
          <w:color w:val="FF0000"/>
          <w:rtl/>
          <w:lang w:bidi="he-IL"/>
        </w:rPr>
        <w:tab/>
      </w:r>
      <w:r w:rsidR="00AA4B1A" w:rsidRPr="00855209">
        <w:rPr>
          <w:rFonts w:asciiTheme="majorHAnsi" w:hAnsiTheme="majorHAnsi" w:cstheme="majorHAnsi"/>
          <w:b w:val="0"/>
          <w:bCs w:val="0"/>
          <w:color w:val="FF0000"/>
          <w:rtl/>
          <w:lang w:bidi="he-IL"/>
        </w:rPr>
        <w:tab/>
      </w:r>
      <w:r w:rsidR="00AA4B1A" w:rsidRPr="00855209">
        <w:rPr>
          <w:rFonts w:asciiTheme="majorHAnsi" w:hAnsiTheme="majorHAnsi" w:cstheme="majorHAnsi"/>
          <w:b w:val="0"/>
          <w:bCs w:val="0"/>
          <w:color w:val="FF0000"/>
          <w:rtl/>
          <w:lang w:bidi="he-IL"/>
        </w:rPr>
        <w:tab/>
      </w:r>
    </w:p>
    <w:p w:rsidR="00397A3B" w:rsidRPr="00855209" w:rsidRDefault="00AA4B1A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הצגת הזמנות שלי</w:t>
      </w:r>
    </w:p>
    <w:p w:rsidR="00AA4B1A" w:rsidRPr="00855209" w:rsidRDefault="00AA4B1A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הורדת הספרים שלי למחשב</w:t>
      </w:r>
    </w:p>
    <w:p w:rsidR="00AA4B1A" w:rsidRPr="00855209" w:rsidRDefault="00AA4B1A" w:rsidP="00954723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 xml:space="preserve">מסך </w:t>
      </w:r>
      <w:r w:rsidR="006472FE"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הזמנה חדשה</w:t>
      </w:r>
    </w:p>
    <w:p w:rsidR="006472FE" w:rsidRPr="00855209" w:rsidRDefault="006472FE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 xml:space="preserve">ביצוע הזמנה חדשה </w:t>
      </w:r>
    </w:p>
    <w:p w:rsidR="006472FE" w:rsidRPr="00855209" w:rsidRDefault="006472FE" w:rsidP="00954723">
      <w:pPr>
        <w:pStyle w:val="aff2"/>
        <w:numPr>
          <w:ilvl w:val="0"/>
          <w:numId w:val="20"/>
        </w:numPr>
        <w:bidi/>
        <w:spacing w:after="200" w:line="360" w:lineRule="auto"/>
        <w:rPr>
          <w:rFonts w:asciiTheme="majorHAnsi" w:hAnsiTheme="majorHAnsi" w:cstheme="majorHAnsi"/>
          <w:b w:val="0"/>
          <w:bCs w:val="0"/>
          <w:u w:val="single"/>
          <w:lang w:bidi="he-IL"/>
        </w:rPr>
      </w:pPr>
      <w:r w:rsidRPr="00855209"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  <w:t>מסך עדכון פרטים אישיים</w:t>
      </w:r>
    </w:p>
    <w:p w:rsidR="006472FE" w:rsidRPr="00855209" w:rsidRDefault="006472FE" w:rsidP="00954723">
      <w:pPr>
        <w:pStyle w:val="aff2"/>
        <w:numPr>
          <w:ilvl w:val="0"/>
          <w:numId w:val="18"/>
        </w:numPr>
        <w:bidi/>
        <w:spacing w:after="200" w:line="360" w:lineRule="auto"/>
        <w:rPr>
          <w:rFonts w:asciiTheme="majorHAnsi" w:eastAsiaTheme="minorHAnsi" w:hAnsiTheme="majorHAnsi" w:cstheme="majorHAnsi"/>
          <w:b w:val="0"/>
          <w:bCs w:val="0"/>
          <w:color w:val="auto"/>
          <w:sz w:val="24"/>
          <w:szCs w:val="24"/>
        </w:rPr>
      </w:pPr>
      <w:r w:rsidRPr="00855209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עדכון</w:t>
      </w:r>
    </w:p>
    <w:p w:rsidR="006472FE" w:rsidRPr="00855209" w:rsidRDefault="006472FE" w:rsidP="006472FE">
      <w:pPr>
        <w:pStyle w:val="aff2"/>
        <w:bidi/>
        <w:spacing w:after="200" w:line="360" w:lineRule="auto"/>
        <w:ind w:left="1440"/>
        <w:rPr>
          <w:rFonts w:asciiTheme="majorHAnsi" w:hAnsiTheme="majorHAnsi" w:cstheme="majorHAnsi"/>
          <w:b w:val="0"/>
          <w:bCs w:val="0"/>
          <w:u w:val="single"/>
          <w:lang w:bidi="he-IL"/>
        </w:rPr>
      </w:pPr>
    </w:p>
    <w:p w:rsidR="00AA4B1A" w:rsidRPr="00855209" w:rsidRDefault="00AA4B1A" w:rsidP="00151652">
      <w:pPr>
        <w:bidi/>
        <w:spacing w:after="200" w:line="360" w:lineRule="auto"/>
        <w:ind w:left="1440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</w:p>
    <w:p w:rsidR="00151652" w:rsidRPr="00855209" w:rsidRDefault="00151652" w:rsidP="00151652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</w:p>
    <w:p w:rsidR="00151652" w:rsidRPr="00855209" w:rsidRDefault="00151652" w:rsidP="00151652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</w:p>
    <w:p w:rsidR="00C62CF8" w:rsidRPr="00855209" w:rsidRDefault="00C62CF8" w:rsidP="00C62CF8">
      <w:pPr>
        <w:bidi/>
        <w:spacing w:after="200" w:line="360" w:lineRule="auto"/>
        <w:jc w:val="center"/>
        <w:rPr>
          <w:rFonts w:asciiTheme="majorHAnsi" w:hAnsiTheme="majorHAnsi" w:cstheme="majorHAnsi"/>
          <w:sz w:val="36"/>
          <w:szCs w:val="36"/>
          <w:u w:val="single"/>
          <w:lang w:bidi="he-IL"/>
        </w:rPr>
      </w:pPr>
      <w:r w:rsidRPr="00855209"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  <w:t xml:space="preserve">תרחיש מימוש – </w:t>
      </w:r>
      <w:r w:rsidRPr="00855209">
        <w:rPr>
          <w:rFonts w:asciiTheme="majorHAnsi" w:hAnsiTheme="majorHAnsi" w:cstheme="majorHAnsi"/>
          <w:sz w:val="36"/>
          <w:szCs w:val="36"/>
          <w:u w:val="single"/>
          <w:lang w:bidi="he-IL"/>
        </w:rPr>
        <w:t xml:space="preserve"> Use Cases Diagram</w:t>
      </w:r>
    </w:p>
    <w:p w:rsidR="00E04C84" w:rsidRPr="00855209" w:rsidRDefault="00E04C84" w:rsidP="00E04C84">
      <w:pPr>
        <w:bidi/>
        <w:spacing w:after="200" w:line="360" w:lineRule="auto"/>
        <w:jc w:val="center"/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</w:pPr>
    </w:p>
    <w:p w:rsidR="00C62CF8" w:rsidRPr="00855209" w:rsidRDefault="00E26D97" w:rsidP="00C62CF8">
      <w:pPr>
        <w:bidi/>
        <w:spacing w:after="200" w:line="360" w:lineRule="auto"/>
        <w:rPr>
          <w:rFonts w:asciiTheme="majorHAnsi" w:hAnsiTheme="majorHAnsi" w:cstheme="majorHAnsi"/>
          <w:u w:val="single"/>
          <w:lang w:bidi="he-IL"/>
        </w:rPr>
      </w:pPr>
      <w:r>
        <w:rPr>
          <w:rFonts w:asciiTheme="majorHAnsi" w:hAnsiTheme="majorHAnsi" w:cstheme="majorHAnsi"/>
          <w:u w:val="single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390pt">
            <v:imagedata r:id="rId11" o:title="Use Case Diagram (1)"/>
          </v:shape>
        </w:pict>
      </w:r>
    </w:p>
    <w:p w:rsidR="00C62CF8" w:rsidRPr="00855209" w:rsidRDefault="00C62CF8" w:rsidP="00C62CF8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rtl/>
          <w:lang w:bidi="he-IL"/>
        </w:rPr>
      </w:pPr>
    </w:p>
    <w:p w:rsidR="00C62CF8" w:rsidRPr="00855209" w:rsidRDefault="00C62CF8" w:rsidP="00C62CF8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lang w:bidi="he-IL"/>
        </w:rPr>
      </w:pPr>
    </w:p>
    <w:p w:rsidR="00C62CF8" w:rsidRPr="00855209" w:rsidRDefault="00C62CF8" w:rsidP="00C62CF8">
      <w:pPr>
        <w:bidi/>
        <w:spacing w:after="200" w:line="360" w:lineRule="auto"/>
        <w:rPr>
          <w:rFonts w:asciiTheme="majorHAnsi" w:hAnsiTheme="majorHAnsi" w:cstheme="majorHAnsi"/>
          <w:sz w:val="32"/>
          <w:szCs w:val="32"/>
          <w:u w:val="single"/>
          <w:lang w:bidi="he-IL"/>
        </w:rPr>
      </w:pPr>
    </w:p>
    <w:p w:rsidR="005C11AA" w:rsidRPr="00855209" w:rsidRDefault="005C11AA" w:rsidP="005C11AA">
      <w:pPr>
        <w:bidi/>
        <w:spacing w:after="200" w:line="360" w:lineRule="auto"/>
        <w:rPr>
          <w:rFonts w:asciiTheme="majorHAnsi" w:hAnsiTheme="majorHAnsi" w:cstheme="majorHAnsi"/>
          <w:sz w:val="32"/>
          <w:szCs w:val="32"/>
          <w:u w:val="single"/>
          <w:lang w:bidi="he-IL"/>
        </w:rPr>
      </w:pPr>
    </w:p>
    <w:p w:rsidR="005C11AA" w:rsidRPr="00855209" w:rsidRDefault="005C11AA" w:rsidP="005C11AA">
      <w:pPr>
        <w:bidi/>
        <w:spacing w:after="200" w:line="360" w:lineRule="auto"/>
        <w:rPr>
          <w:rFonts w:asciiTheme="majorHAnsi" w:hAnsiTheme="majorHAnsi" w:cstheme="majorHAnsi"/>
          <w:sz w:val="32"/>
          <w:szCs w:val="32"/>
          <w:u w:val="single"/>
          <w:lang w:bidi="he-IL"/>
        </w:rPr>
      </w:pPr>
    </w:p>
    <w:p w:rsidR="005C11AA" w:rsidRPr="002252D3" w:rsidRDefault="00855209" w:rsidP="00855209">
      <w:pPr>
        <w:bidi/>
        <w:spacing w:after="200" w:line="360" w:lineRule="auto"/>
        <w:jc w:val="center"/>
        <w:rPr>
          <w:rFonts w:asciiTheme="majorHAnsi" w:hAnsiTheme="majorHAnsi" w:cstheme="majorHAnsi"/>
          <w:u w:val="single"/>
          <w:rtl/>
          <w:lang w:bidi="he-IL"/>
        </w:rPr>
      </w:pPr>
      <w:r w:rsidRPr="002252D3">
        <w:rPr>
          <w:rFonts w:asciiTheme="majorHAnsi" w:hAnsiTheme="majorHAnsi" w:cstheme="majorHAnsi"/>
          <w:u w:val="single"/>
          <w:rtl/>
          <w:lang w:bidi="he-IL"/>
        </w:rPr>
        <w:lastRenderedPageBreak/>
        <w:t>ישויות</w:t>
      </w:r>
    </w:p>
    <w:p w:rsidR="00855209" w:rsidRPr="002252D3" w:rsidRDefault="00855209" w:rsidP="00AE41BE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lang w:bidi="he-IL"/>
        </w:rPr>
      </w:pPr>
      <w:r w:rsidRPr="002252D3">
        <w:rPr>
          <w:rFonts w:asciiTheme="majorHAnsi" w:hAnsiTheme="majorHAnsi" w:cstheme="majorHAnsi"/>
          <w:sz w:val="20"/>
          <w:szCs w:val="20"/>
          <w:u w:val="single"/>
          <w:lang w:bidi="he-IL"/>
        </w:rPr>
        <w:t>Users:</w:t>
      </w:r>
    </w:p>
    <w:tbl>
      <w:tblPr>
        <w:tblStyle w:val="af1"/>
        <w:bidiVisual/>
        <w:tblW w:w="0" w:type="auto"/>
        <w:tblInd w:w="949" w:type="dxa"/>
        <w:tblLook w:val="04A0" w:firstRow="1" w:lastRow="0" w:firstColumn="1" w:lastColumn="0" w:noHBand="0" w:noVBand="1"/>
      </w:tblPr>
      <w:tblGrid>
        <w:gridCol w:w="2485"/>
        <w:gridCol w:w="1934"/>
        <w:gridCol w:w="2150"/>
        <w:gridCol w:w="2074"/>
      </w:tblGrid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Allow Nulls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שדה מפתח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UserId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הצפנת סיסמה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Hash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הצפנה סיסמה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Salt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מנהל או לקוח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bit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IsAdmin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שם משתמש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Name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גיל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Age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מספר טלפון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PhoneNumber</w:t>
            </w:r>
          </w:p>
        </w:tc>
      </w:tr>
      <w:tr w:rsidR="00AE41BE" w:rsidRPr="002252D3" w:rsidTr="00266EC2">
        <w:tc>
          <w:tcPr>
            <w:tcW w:w="2485" w:type="dxa"/>
          </w:tcPr>
          <w:p w:rsidR="00AE41BE" w:rsidRPr="002252D3" w:rsidRDefault="00AE41BE" w:rsidP="00AE41BE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דואר אלקטרוני</w:t>
            </w:r>
          </w:p>
        </w:tc>
        <w:tc>
          <w:tcPr>
            <w:tcW w:w="193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E41BE" w:rsidRPr="002252D3" w:rsidRDefault="00AE41BE" w:rsidP="00AE41BE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Email</w:t>
            </w:r>
          </w:p>
        </w:tc>
      </w:tr>
    </w:tbl>
    <w:p w:rsidR="00855209" w:rsidRPr="002252D3" w:rsidRDefault="00855209" w:rsidP="00855209">
      <w:pPr>
        <w:spacing w:after="200" w:line="360" w:lineRule="auto"/>
        <w:rPr>
          <w:rFonts w:asciiTheme="majorHAnsi" w:hAnsiTheme="majorHAnsi" w:cstheme="majorHAnsi"/>
          <w:b w:val="0"/>
          <w:bCs w:val="0"/>
          <w:sz w:val="20"/>
          <w:szCs w:val="20"/>
          <w:lang w:bidi="he-IL"/>
        </w:rPr>
      </w:pPr>
    </w:p>
    <w:p w:rsidR="00A134B4" w:rsidRPr="002252D3" w:rsidRDefault="00A134B4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lang w:bidi="he-IL"/>
        </w:rPr>
      </w:pPr>
      <w:r w:rsidRPr="002252D3">
        <w:rPr>
          <w:rFonts w:asciiTheme="majorHAnsi" w:hAnsiTheme="majorHAnsi" w:cstheme="majorHAnsi"/>
          <w:sz w:val="20"/>
          <w:szCs w:val="20"/>
          <w:u w:val="single"/>
          <w:lang w:bidi="he-IL"/>
        </w:rPr>
        <w:t>Address:</w:t>
      </w:r>
    </w:p>
    <w:tbl>
      <w:tblPr>
        <w:tblStyle w:val="af1"/>
        <w:bidiVisual/>
        <w:tblW w:w="0" w:type="auto"/>
        <w:tblInd w:w="946" w:type="dxa"/>
        <w:tblLook w:val="04A0" w:firstRow="1" w:lastRow="0" w:firstColumn="1" w:lastColumn="0" w:noHBand="0" w:noVBand="1"/>
      </w:tblPr>
      <w:tblGrid>
        <w:gridCol w:w="2488"/>
        <w:gridCol w:w="1934"/>
        <w:gridCol w:w="2150"/>
        <w:gridCol w:w="2074"/>
      </w:tblGrid>
      <w:tr w:rsidR="00A134B4" w:rsidRPr="002252D3" w:rsidTr="00266EC2">
        <w:tc>
          <w:tcPr>
            <w:tcW w:w="2488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934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Allow Nulls</w:t>
            </w:r>
          </w:p>
        </w:tc>
        <w:tc>
          <w:tcPr>
            <w:tcW w:w="2150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2074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</w:tr>
      <w:tr w:rsidR="00A134B4" w:rsidRPr="002252D3" w:rsidTr="00266EC2">
        <w:tc>
          <w:tcPr>
            <w:tcW w:w="2488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שדה מפתח</w:t>
            </w:r>
          </w:p>
        </w:tc>
        <w:tc>
          <w:tcPr>
            <w:tcW w:w="193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Address_Id</w:t>
            </w:r>
          </w:p>
        </w:tc>
      </w:tr>
      <w:tr w:rsidR="00A134B4" w:rsidRPr="002252D3" w:rsidTr="00266EC2">
        <w:tc>
          <w:tcPr>
            <w:tcW w:w="2488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שם ומספר רחוב</w:t>
            </w:r>
          </w:p>
        </w:tc>
        <w:tc>
          <w:tcPr>
            <w:tcW w:w="193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StreetName</w:t>
            </w:r>
          </w:p>
        </w:tc>
      </w:tr>
      <w:tr w:rsidR="00A134B4" w:rsidRPr="002252D3" w:rsidTr="00266EC2">
        <w:tc>
          <w:tcPr>
            <w:tcW w:w="2488" w:type="dxa"/>
          </w:tcPr>
          <w:p w:rsidR="00A134B4" w:rsidRPr="002252D3" w:rsidRDefault="00A134B4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עיר</w:t>
            </w:r>
          </w:p>
        </w:tc>
        <w:tc>
          <w:tcPr>
            <w:tcW w:w="193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</w:rPr>
              <w:t>C</w:t>
            </w: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ity</w:t>
            </w:r>
          </w:p>
        </w:tc>
      </w:tr>
      <w:tr w:rsidR="00A134B4" w:rsidRPr="002252D3" w:rsidTr="00266EC2">
        <w:tc>
          <w:tcPr>
            <w:tcW w:w="2488" w:type="dxa"/>
          </w:tcPr>
          <w:p w:rsidR="00A134B4" w:rsidRPr="002252D3" w:rsidRDefault="00266EC2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StreetName</w:t>
            </w: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 xml:space="preserve"> + </w:t>
            </w: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lang w:bidi="he-IL"/>
              </w:rPr>
              <w:t>C</w:t>
            </w: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ity</w:t>
            </w:r>
          </w:p>
        </w:tc>
        <w:tc>
          <w:tcPr>
            <w:tcW w:w="193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2074" w:type="dxa"/>
          </w:tcPr>
          <w:p w:rsidR="00A134B4" w:rsidRPr="002252D3" w:rsidRDefault="00A134B4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AddressCalc</w:t>
            </w:r>
          </w:p>
        </w:tc>
      </w:tr>
    </w:tbl>
    <w:p w:rsidR="00A134B4" w:rsidRPr="002252D3" w:rsidRDefault="00A134B4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lang w:bidi="he-IL"/>
        </w:rPr>
      </w:pPr>
    </w:p>
    <w:p w:rsidR="00EA0D1C" w:rsidRPr="002252D3" w:rsidRDefault="00EA0D1C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lang w:bidi="he-IL"/>
        </w:rPr>
      </w:pPr>
      <w:r w:rsidRPr="002252D3">
        <w:rPr>
          <w:rFonts w:asciiTheme="majorHAnsi" w:hAnsiTheme="majorHAnsi" w:cstheme="majorHAnsi"/>
          <w:sz w:val="20"/>
          <w:szCs w:val="20"/>
          <w:u w:val="single"/>
          <w:lang w:bidi="he-IL"/>
        </w:rPr>
        <w:t>Authors:</w:t>
      </w:r>
    </w:p>
    <w:tbl>
      <w:tblPr>
        <w:tblStyle w:val="af1"/>
        <w:bidiVisual/>
        <w:tblW w:w="0" w:type="auto"/>
        <w:tblInd w:w="949" w:type="dxa"/>
        <w:tblLook w:val="04A0" w:firstRow="1" w:lastRow="0" w:firstColumn="1" w:lastColumn="0" w:noHBand="0" w:noVBand="1"/>
      </w:tblPr>
      <w:tblGrid>
        <w:gridCol w:w="2485"/>
        <w:gridCol w:w="1934"/>
        <w:gridCol w:w="2150"/>
        <w:gridCol w:w="2074"/>
      </w:tblGrid>
      <w:tr w:rsidR="00EA0D1C" w:rsidRPr="002252D3" w:rsidTr="00796647">
        <w:tc>
          <w:tcPr>
            <w:tcW w:w="2485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934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Allow Nulls</w:t>
            </w:r>
          </w:p>
        </w:tc>
        <w:tc>
          <w:tcPr>
            <w:tcW w:w="2150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2074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שדה מפתח</w:t>
            </w:r>
          </w:p>
        </w:tc>
        <w:tc>
          <w:tcPr>
            <w:tcW w:w="193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Authors_Id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שדה מפתח זר לכתובות</w:t>
            </w:r>
          </w:p>
        </w:tc>
        <w:tc>
          <w:tcPr>
            <w:tcW w:w="193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Address_Id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שם הסופר</w:t>
            </w:r>
          </w:p>
        </w:tc>
        <w:tc>
          <w:tcPr>
            <w:tcW w:w="193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Name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מנהל או לקוח</w:t>
            </w:r>
          </w:p>
        </w:tc>
        <w:tc>
          <w:tcPr>
            <w:tcW w:w="193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bit</w:t>
            </w:r>
          </w:p>
        </w:tc>
        <w:tc>
          <w:tcPr>
            <w:tcW w:w="207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IsAdmin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גיל</w:t>
            </w:r>
          </w:p>
        </w:tc>
        <w:tc>
          <w:tcPr>
            <w:tcW w:w="193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int</w:t>
            </w:r>
          </w:p>
        </w:tc>
        <w:tc>
          <w:tcPr>
            <w:tcW w:w="2074" w:type="dxa"/>
          </w:tcPr>
          <w:p w:rsidR="00EA0D1C" w:rsidRPr="002252D3" w:rsidRDefault="00EA0D1C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Age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EA0D1C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מספר טלפון</w:t>
            </w:r>
          </w:p>
        </w:tc>
        <w:tc>
          <w:tcPr>
            <w:tcW w:w="1934" w:type="dxa"/>
          </w:tcPr>
          <w:p w:rsidR="00EA0D1C" w:rsidRPr="002252D3" w:rsidRDefault="00EA0D1C" w:rsidP="00EA0D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EA0D1C" w:rsidRPr="002252D3" w:rsidRDefault="00EA0D1C" w:rsidP="00EA0D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EA0D1C" w:rsidRPr="002252D3" w:rsidRDefault="00EA0D1C" w:rsidP="00EA0D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PhoneNumber</w:t>
            </w:r>
          </w:p>
        </w:tc>
      </w:tr>
      <w:tr w:rsidR="00EA0D1C" w:rsidRPr="002252D3" w:rsidTr="00796647">
        <w:tc>
          <w:tcPr>
            <w:tcW w:w="2485" w:type="dxa"/>
          </w:tcPr>
          <w:p w:rsidR="00EA0D1C" w:rsidRPr="002252D3" w:rsidRDefault="00EA0D1C" w:rsidP="00EA0D1C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דואר אלקטרוני</w:t>
            </w:r>
          </w:p>
        </w:tc>
        <w:tc>
          <w:tcPr>
            <w:tcW w:w="1934" w:type="dxa"/>
          </w:tcPr>
          <w:p w:rsidR="00EA0D1C" w:rsidRPr="002252D3" w:rsidRDefault="00EA0D1C" w:rsidP="00EA0D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EA0D1C" w:rsidRPr="002252D3" w:rsidRDefault="00EA0D1C" w:rsidP="00EA0D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EA0D1C" w:rsidRPr="002252D3" w:rsidRDefault="00EA0D1C" w:rsidP="00EA0D1C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Email</w:t>
            </w:r>
          </w:p>
        </w:tc>
      </w:tr>
    </w:tbl>
    <w:p w:rsidR="00EA0D1C" w:rsidRPr="002252D3" w:rsidRDefault="00EA0D1C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rtl/>
          <w:lang w:bidi="he-IL"/>
        </w:rPr>
      </w:pPr>
    </w:p>
    <w:p w:rsidR="002252D3" w:rsidRPr="002252D3" w:rsidRDefault="002252D3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rtl/>
          <w:lang w:bidi="he-IL"/>
        </w:rPr>
      </w:pPr>
      <w:r w:rsidRPr="002252D3">
        <w:rPr>
          <w:rFonts w:asciiTheme="majorHAnsi" w:hAnsiTheme="majorHAnsi" w:cstheme="majorHAnsi"/>
          <w:sz w:val="20"/>
          <w:szCs w:val="20"/>
          <w:u w:val="single"/>
          <w:lang w:bidi="he-IL"/>
        </w:rPr>
        <w:t>Book</w:t>
      </w:r>
      <w:r w:rsidRPr="002252D3">
        <w:rPr>
          <w:rFonts w:asciiTheme="majorHAnsi" w:hAnsiTheme="majorHAnsi" w:cstheme="majorHAnsi" w:hint="cs"/>
          <w:sz w:val="20"/>
          <w:szCs w:val="20"/>
          <w:u w:val="single"/>
          <w:rtl/>
          <w:lang w:bidi="he-IL"/>
        </w:rPr>
        <w:t>:</w:t>
      </w:r>
    </w:p>
    <w:tbl>
      <w:tblPr>
        <w:tblStyle w:val="af1"/>
        <w:bidiVisual/>
        <w:tblW w:w="0" w:type="auto"/>
        <w:tblInd w:w="949" w:type="dxa"/>
        <w:tblLook w:val="04A0" w:firstRow="1" w:lastRow="0" w:firstColumn="1" w:lastColumn="0" w:noHBand="0" w:noVBand="1"/>
      </w:tblPr>
      <w:tblGrid>
        <w:gridCol w:w="2485"/>
        <w:gridCol w:w="1934"/>
        <w:gridCol w:w="2150"/>
        <w:gridCol w:w="2074"/>
      </w:tblGrid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Allow Nulls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שדה מפתח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Book_Id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2252D3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שם הספר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</w:rPr>
              <w:t>N</w:t>
            </w: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o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Title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תאריך הוצאה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datetime2(7)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DatePublished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ז'אנר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Gendre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מחיר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Price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מפתח זר ללקוח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</w:rPr>
              <w:t>Y</w:t>
            </w: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es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User_Id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מפתח זר לסופר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Author_Id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מפתח זר להזמנה</w:t>
            </w:r>
          </w:p>
        </w:tc>
        <w:tc>
          <w:tcPr>
            <w:tcW w:w="193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Yes</w:t>
            </w:r>
          </w:p>
        </w:tc>
        <w:tc>
          <w:tcPr>
            <w:tcW w:w="2150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Order_Id</w:t>
            </w:r>
          </w:p>
        </w:tc>
      </w:tr>
    </w:tbl>
    <w:p w:rsidR="00E26D97" w:rsidRDefault="00E26D97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rtl/>
          <w:lang w:bidi="he-IL"/>
        </w:rPr>
      </w:pPr>
    </w:p>
    <w:p w:rsidR="00EA0D1C" w:rsidRPr="002252D3" w:rsidRDefault="00846946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lang w:bidi="he-IL"/>
        </w:rPr>
      </w:pPr>
      <w:r w:rsidRPr="002252D3">
        <w:rPr>
          <w:rFonts w:asciiTheme="majorHAnsi" w:hAnsiTheme="majorHAnsi" w:cstheme="majorHAnsi"/>
          <w:sz w:val="20"/>
          <w:szCs w:val="20"/>
          <w:u w:val="single"/>
          <w:lang w:bidi="he-IL"/>
        </w:rPr>
        <w:t>Orders:</w:t>
      </w:r>
    </w:p>
    <w:tbl>
      <w:tblPr>
        <w:tblStyle w:val="af1"/>
        <w:bidiVisual/>
        <w:tblW w:w="0" w:type="auto"/>
        <w:tblInd w:w="949" w:type="dxa"/>
        <w:tblLook w:val="04A0" w:firstRow="1" w:lastRow="0" w:firstColumn="1" w:lastColumn="0" w:noHBand="0" w:noVBand="1"/>
      </w:tblPr>
      <w:tblGrid>
        <w:gridCol w:w="2485"/>
        <w:gridCol w:w="1934"/>
        <w:gridCol w:w="2150"/>
        <w:gridCol w:w="2074"/>
      </w:tblGrid>
      <w:tr w:rsidR="00846946" w:rsidRPr="002252D3" w:rsidTr="00796647">
        <w:tc>
          <w:tcPr>
            <w:tcW w:w="2485" w:type="dxa"/>
          </w:tcPr>
          <w:p w:rsidR="00846946" w:rsidRPr="002252D3" w:rsidRDefault="00846946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  <w:tc>
          <w:tcPr>
            <w:tcW w:w="1934" w:type="dxa"/>
          </w:tcPr>
          <w:p w:rsidR="00846946" w:rsidRPr="002252D3" w:rsidRDefault="00846946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Allow Nulls</w:t>
            </w:r>
          </w:p>
        </w:tc>
        <w:tc>
          <w:tcPr>
            <w:tcW w:w="2150" w:type="dxa"/>
          </w:tcPr>
          <w:p w:rsidR="00846946" w:rsidRPr="002252D3" w:rsidRDefault="00846946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Data Type</w:t>
            </w:r>
          </w:p>
        </w:tc>
        <w:tc>
          <w:tcPr>
            <w:tcW w:w="2074" w:type="dxa"/>
          </w:tcPr>
          <w:p w:rsidR="00846946" w:rsidRPr="002252D3" w:rsidRDefault="00846946" w:rsidP="00796647">
            <w:pPr>
              <w:jc w:val="right"/>
              <w:rPr>
                <w:rFonts w:asciiTheme="majorHAnsi" w:hAnsiTheme="majorHAnsi" w:cstheme="majorHAnsi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sz w:val="20"/>
                <w:szCs w:val="20"/>
              </w:rPr>
              <w:t>Column Name</w:t>
            </w:r>
          </w:p>
        </w:tc>
      </w:tr>
      <w:tr w:rsidR="00846946" w:rsidRPr="002252D3" w:rsidTr="00796647">
        <w:tc>
          <w:tcPr>
            <w:tcW w:w="2485" w:type="dxa"/>
          </w:tcPr>
          <w:p w:rsidR="00846946" w:rsidRPr="002252D3" w:rsidRDefault="00846946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שדה מפתח</w:t>
            </w:r>
          </w:p>
        </w:tc>
        <w:tc>
          <w:tcPr>
            <w:tcW w:w="1934" w:type="dxa"/>
          </w:tcPr>
          <w:p w:rsidR="00846946" w:rsidRPr="002252D3" w:rsidRDefault="00846946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846946" w:rsidRPr="002252D3" w:rsidRDefault="00846946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2074" w:type="dxa"/>
          </w:tcPr>
          <w:p w:rsidR="00846946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Order_Id</w:t>
            </w:r>
          </w:p>
        </w:tc>
      </w:tr>
      <w:tr w:rsidR="00846946" w:rsidRPr="002252D3" w:rsidTr="00796647">
        <w:tc>
          <w:tcPr>
            <w:tcW w:w="2485" w:type="dxa"/>
          </w:tcPr>
          <w:p w:rsidR="00846946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תאריך הזמנה</w:t>
            </w:r>
          </w:p>
        </w:tc>
        <w:tc>
          <w:tcPr>
            <w:tcW w:w="1934" w:type="dxa"/>
          </w:tcPr>
          <w:p w:rsidR="00846946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846946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datetime2(7)</w:t>
            </w:r>
          </w:p>
        </w:tc>
        <w:tc>
          <w:tcPr>
            <w:tcW w:w="2074" w:type="dxa"/>
          </w:tcPr>
          <w:p w:rsidR="00846946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OrderDate</w:t>
            </w:r>
          </w:p>
        </w:tc>
      </w:tr>
      <w:tr w:rsidR="00846946" w:rsidRPr="002252D3" w:rsidTr="00796647">
        <w:tc>
          <w:tcPr>
            <w:tcW w:w="2485" w:type="dxa"/>
          </w:tcPr>
          <w:p w:rsidR="00846946" w:rsidRPr="002252D3" w:rsidRDefault="002252D3" w:rsidP="00796647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סוג תשלום</w:t>
            </w:r>
          </w:p>
        </w:tc>
        <w:tc>
          <w:tcPr>
            <w:tcW w:w="1934" w:type="dxa"/>
          </w:tcPr>
          <w:p w:rsidR="00846946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846946" w:rsidRPr="002252D3" w:rsidRDefault="00846946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846946" w:rsidRPr="002252D3" w:rsidRDefault="002252D3" w:rsidP="00796647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PayMethod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2252D3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סטטוס הזמנה</w:t>
            </w:r>
          </w:p>
        </w:tc>
        <w:tc>
          <w:tcPr>
            <w:tcW w:w="193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</w:rPr>
              <w:t>Y</w:t>
            </w: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es</w:t>
            </w:r>
          </w:p>
        </w:tc>
        <w:tc>
          <w:tcPr>
            <w:tcW w:w="2150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nvarchar(MAX)</w:t>
            </w:r>
          </w:p>
        </w:tc>
        <w:tc>
          <w:tcPr>
            <w:tcW w:w="207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Status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2252D3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מפתח זר ללקוח</w:t>
            </w:r>
          </w:p>
        </w:tc>
        <w:tc>
          <w:tcPr>
            <w:tcW w:w="193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User_Id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2252D3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מפתח זר לספר</w:t>
            </w:r>
          </w:p>
        </w:tc>
        <w:tc>
          <w:tcPr>
            <w:tcW w:w="193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Book_Id</w:t>
            </w:r>
          </w:p>
        </w:tc>
      </w:tr>
      <w:tr w:rsidR="002252D3" w:rsidRPr="002252D3" w:rsidTr="00796647">
        <w:tc>
          <w:tcPr>
            <w:tcW w:w="2485" w:type="dxa"/>
          </w:tcPr>
          <w:p w:rsidR="002252D3" w:rsidRPr="002252D3" w:rsidRDefault="002252D3" w:rsidP="002252D3">
            <w:pPr>
              <w:jc w:val="right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  <w:lang w:bidi="he-IL"/>
              </w:rPr>
            </w:pPr>
            <w:r w:rsidRPr="002252D3">
              <w:rPr>
                <w:rFonts w:asciiTheme="majorHAnsi" w:hAnsiTheme="majorHAnsi" w:cstheme="majorHAnsi" w:hint="cs"/>
                <w:b w:val="0"/>
                <w:bCs w:val="0"/>
                <w:sz w:val="20"/>
                <w:szCs w:val="20"/>
                <w:rtl/>
                <w:lang w:bidi="he-IL"/>
              </w:rPr>
              <w:t>מפתח זר לכתובת</w:t>
            </w:r>
          </w:p>
        </w:tc>
        <w:tc>
          <w:tcPr>
            <w:tcW w:w="193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No</w:t>
            </w:r>
          </w:p>
        </w:tc>
        <w:tc>
          <w:tcPr>
            <w:tcW w:w="2150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lang w:bidi="he-IL"/>
              </w:rPr>
              <w:t>int</w:t>
            </w:r>
          </w:p>
        </w:tc>
        <w:tc>
          <w:tcPr>
            <w:tcW w:w="2074" w:type="dxa"/>
          </w:tcPr>
          <w:p w:rsidR="002252D3" w:rsidRPr="002252D3" w:rsidRDefault="002252D3" w:rsidP="002252D3">
            <w:pPr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  <w:rtl/>
              </w:rPr>
            </w:pPr>
            <w:r w:rsidRPr="002252D3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Address_Id</w:t>
            </w:r>
          </w:p>
        </w:tc>
      </w:tr>
    </w:tbl>
    <w:p w:rsidR="00E26D97" w:rsidRPr="002252D3" w:rsidRDefault="00E26D97" w:rsidP="00855209">
      <w:pPr>
        <w:spacing w:after="200" w:line="360" w:lineRule="auto"/>
        <w:rPr>
          <w:rFonts w:asciiTheme="majorHAnsi" w:hAnsiTheme="majorHAnsi" w:cstheme="majorHAnsi"/>
          <w:sz w:val="20"/>
          <w:szCs w:val="20"/>
          <w:u w:val="single"/>
          <w:lang w:bidi="he-IL"/>
        </w:rPr>
      </w:pPr>
    </w:p>
    <w:p w:rsidR="0067633B" w:rsidRDefault="0067633B" w:rsidP="00E26D97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  <w:r w:rsidRPr="0067633B">
        <w:rPr>
          <w:rFonts w:asciiTheme="majorHAnsi" w:hAnsiTheme="majorHAnsi" w:cstheme="majorHAnsi" w:hint="cs"/>
          <w:sz w:val="32"/>
          <w:szCs w:val="32"/>
          <w:u w:val="single"/>
          <w:rtl/>
          <w:lang w:bidi="he-IL"/>
        </w:rPr>
        <w:t xml:space="preserve">יחסי </w:t>
      </w:r>
      <w:r>
        <w:rPr>
          <w:rFonts w:asciiTheme="majorHAnsi" w:hAnsiTheme="majorHAnsi" w:cstheme="majorHAnsi" w:hint="cs"/>
          <w:sz w:val="32"/>
          <w:szCs w:val="32"/>
          <w:u w:val="single"/>
          <w:rtl/>
          <w:lang w:bidi="he-IL"/>
        </w:rPr>
        <w:t>גומלין</w:t>
      </w:r>
    </w:p>
    <w:p w:rsidR="0067633B" w:rsidRDefault="0067633B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  <w:r>
        <w:rPr>
          <w:rFonts w:asciiTheme="majorHAnsi" w:hAnsiTheme="majorHAnsi" w:cstheme="majorHAnsi"/>
          <w:noProof/>
          <w:sz w:val="32"/>
          <w:szCs w:val="32"/>
          <w:u w:val="single"/>
          <w:lang w:eastAsia="en-US" w:bidi="he-IL"/>
        </w:rPr>
        <w:drawing>
          <wp:inline distT="0" distB="0" distL="0" distR="0">
            <wp:extent cx="6775450" cy="3546295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64" cy="356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651" w:rsidRPr="00743651" w:rsidRDefault="00743651" w:rsidP="00743651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lang w:bidi="he-IL"/>
        </w:rPr>
      </w:pPr>
    </w:p>
    <w:p w:rsidR="0067633B" w:rsidRDefault="0067633B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67633B" w:rsidRDefault="0067633B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67633B" w:rsidRDefault="0067633B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E26D97" w:rsidRDefault="00E26D97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E26D97" w:rsidRDefault="00E26D97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E26D97" w:rsidRDefault="00E26D97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E26D97" w:rsidRDefault="00E26D97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E26D97" w:rsidRDefault="00E26D97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</w:p>
    <w:p w:rsidR="00E26D97" w:rsidRDefault="00E26D97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lang w:bidi="he-IL"/>
        </w:rPr>
      </w:pPr>
    </w:p>
    <w:p w:rsidR="00065AAB" w:rsidRDefault="00065AAB" w:rsidP="0067633B">
      <w:pPr>
        <w:spacing w:after="200" w:line="360" w:lineRule="auto"/>
        <w:jc w:val="center"/>
        <w:rPr>
          <w:rFonts w:asciiTheme="majorHAnsi" w:hAnsiTheme="majorHAnsi" w:cstheme="majorHAnsi"/>
          <w:sz w:val="32"/>
          <w:szCs w:val="32"/>
          <w:u w:val="single"/>
          <w:rtl/>
          <w:lang w:bidi="he-IL"/>
        </w:rPr>
      </w:pPr>
      <w:r>
        <w:rPr>
          <w:rFonts w:asciiTheme="majorHAnsi" w:hAnsiTheme="majorHAnsi" w:cstheme="majorHAnsi" w:hint="cs"/>
          <w:sz w:val="32"/>
          <w:szCs w:val="32"/>
          <w:u w:val="single"/>
          <w:rtl/>
          <w:lang w:bidi="he-IL"/>
        </w:rPr>
        <w:lastRenderedPageBreak/>
        <w:t>פירוט מסכים:</w:t>
      </w:r>
    </w:p>
    <w:p w:rsidR="00065AAB" w:rsidRPr="0077346E" w:rsidRDefault="00065AAB" w:rsidP="00065AAB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  <w:r w:rsidRPr="0077346E">
        <w:rPr>
          <w:rFonts w:asciiTheme="majorHAnsi" w:hAnsiTheme="majorHAnsi" w:cstheme="majorHAnsi" w:hint="cs"/>
          <w:u w:val="single"/>
          <w:rtl/>
          <w:lang w:bidi="he-IL"/>
        </w:rPr>
        <w:t>מסך פתיחה:</w:t>
      </w:r>
    </w:p>
    <w:p w:rsidR="0077346E" w:rsidRDefault="0077346E" w:rsidP="004225D5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אם המשתמש רשום, הוא מזין שם משתמש וסיסמא, אם משתמש הוא מסוג לקוח </w:t>
      </w:r>
      <w:r w:rsidR="004225D5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יעבור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למסך לקוחות, אם משתמש הוא סוג מנהל </w:t>
      </w:r>
      <w:r w:rsidR="004225D5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יעבור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למסך מנהל. אם המשתמש לא רשום הוא לוחץ על כפתור הרשמה ועובר למסך הרשמה.</w:t>
      </w:r>
      <w:r w:rsidR="004225D5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אם משתמש שכח סיסמה, לוחץ על כפתור שכחתי סיסמה ועובר למסך איפוס סיסמה.</w:t>
      </w:r>
    </w:p>
    <w:p w:rsidR="0077346E" w:rsidRDefault="0077346E" w:rsidP="0077346E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הצפנת סיסמה על ידי שימוש ב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hash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ו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salt</w:t>
      </w: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 w:rsidRPr="0077346E">
        <w:rPr>
          <w:rFonts w:asciiTheme="majorHAnsi" w:hAnsiTheme="majorHAnsi" w:cstheme="majorHAnsi" w:hint="cs"/>
          <w:b w:val="0"/>
          <w:bCs w:val="0"/>
          <w:sz w:val="24"/>
          <w:szCs w:val="24"/>
          <w:u w:val="single"/>
          <w:rtl/>
          <w:lang w:bidi="he-IL"/>
        </w:rPr>
        <w:t>מנהל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המשתמש הראשון שנרשם במערכת</w:t>
      </w: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 w:rsidRPr="0077346E">
        <w:rPr>
          <w:rFonts w:asciiTheme="majorHAnsi" w:hAnsiTheme="majorHAnsi" w:cstheme="majorHAnsi" w:hint="cs"/>
          <w:b w:val="0"/>
          <w:bCs w:val="0"/>
          <w:sz w:val="24"/>
          <w:szCs w:val="24"/>
          <w:u w:val="single"/>
          <w:rtl/>
          <w:lang w:bidi="he-IL"/>
        </w:rPr>
        <w:t>לקוח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כל שאר המשתמשים שנרשמים אחריו.</w:t>
      </w:r>
    </w:p>
    <w:p w:rsidR="0077346E" w:rsidRP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מנהל אחד, מספר בלתי מוגבל של לקוחות.</w:t>
      </w:r>
    </w:p>
    <w:p w:rsidR="00065AAB" w:rsidRDefault="004225D5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u w:val="single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7230048A" wp14:editId="047484D0">
            <wp:extent cx="3228975" cy="3971925"/>
            <wp:effectExtent l="0" t="0" r="9525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77346E" w:rsidRDefault="0077346E" w:rsidP="00DD5258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 w:rsidRPr="0077346E">
        <w:rPr>
          <w:rFonts w:asciiTheme="majorHAnsi" w:hAnsiTheme="majorHAnsi" w:cstheme="majorHAnsi" w:hint="cs"/>
          <w:u w:val="single"/>
          <w:rtl/>
          <w:lang w:bidi="he-IL"/>
        </w:rPr>
        <w:lastRenderedPageBreak/>
        <w:t>מסך הרשמה</w:t>
      </w:r>
      <w:r w:rsidR="00DD5258">
        <w:rPr>
          <w:rFonts w:asciiTheme="majorHAnsi" w:hAnsiTheme="majorHAnsi" w:cstheme="majorHAnsi" w:hint="cs"/>
          <w:u w:val="single"/>
          <w:rtl/>
          <w:lang w:bidi="he-IL"/>
        </w:rPr>
        <w:t>:</w:t>
      </w:r>
    </w:p>
    <w:p w:rsidR="0077346E" w:rsidRDefault="00DD5258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על המשתמש להזין שם, סיסמא, אימות סיסמא, גיל, מייל ומספר טלפון</w:t>
      </w:r>
    </w:p>
    <w:p w:rsidR="00DD5258" w:rsidRPr="00DD5258" w:rsidRDefault="001111FC" w:rsidP="00DD5258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ישנה ולידציה אם כל השדות מלאים, אם 2 שדות הסיסמה זהים, אם קיים שם משתמש שהוזן בשדה שם משתמש.</w:t>
      </w:r>
    </w:p>
    <w:p w:rsidR="0077346E" w:rsidRDefault="0077346E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7223934C" wp14:editId="17BF0495">
            <wp:extent cx="3057525" cy="6229564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27" cy="62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AC" w:rsidRDefault="00DD24AC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lang w:bidi="he-IL"/>
        </w:rPr>
      </w:pPr>
    </w:p>
    <w:p w:rsidR="00DD24AC" w:rsidRDefault="00DD24AC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lang w:bidi="he-IL"/>
        </w:rPr>
      </w:pPr>
    </w:p>
    <w:p w:rsidR="00DD24AC" w:rsidRDefault="00DD24AC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lang w:bidi="he-IL"/>
        </w:rPr>
      </w:pPr>
    </w:p>
    <w:p w:rsidR="004225D5" w:rsidRDefault="004225D5" w:rsidP="00065AA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lang w:bidi="he-IL"/>
        </w:rPr>
      </w:pPr>
    </w:p>
    <w:p w:rsidR="004225D5" w:rsidRDefault="004225D5" w:rsidP="00065AAB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  <w:r w:rsidRPr="004225D5">
        <w:rPr>
          <w:rFonts w:asciiTheme="majorHAnsi" w:hAnsiTheme="majorHAnsi" w:cstheme="majorHAnsi" w:hint="cs"/>
          <w:u w:val="single"/>
          <w:rtl/>
          <w:lang w:bidi="he-IL"/>
        </w:rPr>
        <w:lastRenderedPageBreak/>
        <w:t>מסך איפוס סיסמה:</w:t>
      </w:r>
    </w:p>
    <w:p w:rsidR="00D93677" w:rsidRPr="00D93677" w:rsidRDefault="00E5767C" w:rsidP="007F3658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משתמש מזין שם משתמש, </w:t>
      </w:r>
      <w:r w:rsidR="007F3658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לאחר מכן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המערכת מציגה את המייל שלו, המשתמש לוחץ על שליחה, קוד נשלח למייל, </w:t>
      </w:r>
      <w:r w:rsidR="007F3658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למשתמש יש חלון הזדמנויות של 5 דק להזין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את הקוד שקיבל בשדה קוד, לוחץ על אימות קוד, אם הקוד זהה המשתמש יעבור למסך שינוי פרטים אישיים, אם לא תקפוץ הודעת שגיאה שהקוד לא נכון</w:t>
      </w:r>
      <w:r w:rsidR="007F3658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.</w:t>
      </w:r>
    </w:p>
    <w:p w:rsidR="00DD24AC" w:rsidRDefault="00FE162D" w:rsidP="00FE162D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1032212C" wp14:editId="6E2F51C0">
            <wp:extent cx="3036790" cy="3634352"/>
            <wp:effectExtent l="0" t="0" r="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369" cy="36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u w:val="single"/>
          <w:lang w:eastAsia="en-US" w:bidi="he-IL"/>
        </w:rPr>
        <w:drawing>
          <wp:inline distT="0" distB="0" distL="0" distR="0" wp14:anchorId="1CA0FEC4" wp14:editId="675A6CC2">
            <wp:extent cx="3068681" cy="147193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22" cy="1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7C" w:rsidRDefault="00E5767C" w:rsidP="00E5767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5767C" w:rsidRDefault="00E5767C" w:rsidP="00E5767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5767C" w:rsidRDefault="00E5767C" w:rsidP="00E5767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5767C" w:rsidRDefault="00E5767C" w:rsidP="00FE162D">
      <w:pPr>
        <w:spacing w:after="200" w:line="360" w:lineRule="auto"/>
        <w:rPr>
          <w:rFonts w:asciiTheme="majorHAnsi" w:hAnsiTheme="majorHAnsi" w:cstheme="majorHAnsi"/>
          <w:u w:val="single"/>
          <w:rtl/>
          <w:lang w:bidi="he-IL"/>
        </w:rPr>
      </w:pPr>
    </w:p>
    <w:p w:rsidR="00E5767C" w:rsidRDefault="00E5767C" w:rsidP="00E5767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5767C" w:rsidRDefault="00E5767C" w:rsidP="00E5767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5767C" w:rsidRPr="00455DE4" w:rsidRDefault="00DD24AC" w:rsidP="00E5767C">
      <w:pPr>
        <w:spacing w:after="200" w:line="360" w:lineRule="auto"/>
        <w:jc w:val="right"/>
        <w:rPr>
          <w:rFonts w:asciiTheme="majorHAnsi" w:hAnsiTheme="majorHAnsi" w:cstheme="majorHAnsi"/>
          <w:color w:val="FF0000"/>
          <w:sz w:val="32"/>
          <w:szCs w:val="32"/>
          <w:u w:val="single"/>
          <w:rtl/>
          <w:lang w:bidi="he-IL"/>
        </w:rPr>
      </w:pPr>
      <w:r w:rsidRPr="00455DE4">
        <w:rPr>
          <w:rFonts w:asciiTheme="majorHAnsi" w:hAnsiTheme="majorHAnsi" w:cstheme="majorHAnsi" w:hint="cs"/>
          <w:color w:val="FF0000"/>
          <w:sz w:val="32"/>
          <w:szCs w:val="32"/>
          <w:u w:val="single"/>
          <w:rtl/>
          <w:lang w:bidi="he-IL"/>
        </w:rPr>
        <w:lastRenderedPageBreak/>
        <w:t>מסך מנהל:</w:t>
      </w:r>
    </w:p>
    <w:p w:rsidR="00DD24AC" w:rsidRDefault="00DD24A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ישנם 5 כפתורים:</w:t>
      </w:r>
    </w:p>
    <w:p w:rsidR="00DD24AC" w:rsidRDefault="00DD24A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ניהול טבלת כתובות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מעבר למסך חדש</w:t>
      </w:r>
    </w:p>
    <w:p w:rsidR="00DD24AC" w:rsidRDefault="00DD24A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ניהול טבלת סופרים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מעבר למסך חדש</w:t>
      </w:r>
    </w:p>
    <w:p w:rsidR="00DD24AC" w:rsidRDefault="00DD24A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ניהול טבלת ספרים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מעבר למסך חדש</w:t>
      </w:r>
    </w:p>
    <w:p w:rsidR="00DD24AC" w:rsidRDefault="00DD24A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ניהול הזמנות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מעבר למסך חדש</w:t>
      </w:r>
    </w:p>
    <w:p w:rsidR="00DD24AC" w:rsidRPr="00DD24AC" w:rsidRDefault="00DD24A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שינוי פרטים אישיים </w:t>
      </w:r>
      <w:r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מעבר למסך חדש</w:t>
      </w:r>
    </w:p>
    <w:p w:rsidR="009E1B5F" w:rsidRDefault="009E1B5F" w:rsidP="00DD24AC">
      <w:pPr>
        <w:spacing w:after="200" w:line="360" w:lineRule="auto"/>
        <w:jc w:val="right"/>
        <w:rPr>
          <w:noProof/>
          <w:rtl/>
          <w:lang w:eastAsia="en-US" w:bidi="he-IL"/>
        </w:rPr>
      </w:pPr>
    </w:p>
    <w:p w:rsidR="009E1B5F" w:rsidRDefault="00455DE4" w:rsidP="00E5767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14F1121A" wp14:editId="4412DE78">
            <wp:extent cx="6111776" cy="4245428"/>
            <wp:effectExtent l="0" t="0" r="3810" b="317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087" cy="42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</w:p>
    <w:p w:rsidR="00FE162D" w:rsidRDefault="00FE162D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rFonts w:asciiTheme="majorHAnsi" w:hAnsiTheme="majorHAnsi" w:cstheme="majorHAnsi" w:hint="cs"/>
          <w:u w:val="single"/>
          <w:rtl/>
          <w:lang w:bidi="he-IL"/>
        </w:rPr>
        <w:lastRenderedPageBreak/>
        <w:t>מסך כתובות:</w:t>
      </w:r>
    </w:p>
    <w:p w:rsidR="009E1B5F" w:rsidRP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מציג נתוני טבלת כתובות, ניתן לעדכן, הוסיף ולמחוק רשומות.</w:t>
      </w: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29AF2D56" wp14:editId="25EF8695">
            <wp:extent cx="5470320" cy="3307714"/>
            <wp:effectExtent l="0" t="0" r="0" b="762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021" cy="33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rFonts w:asciiTheme="majorHAnsi" w:hAnsiTheme="majorHAnsi" w:cstheme="majorHAnsi" w:hint="cs"/>
          <w:u w:val="single"/>
          <w:rtl/>
          <w:lang w:bidi="he-IL"/>
        </w:rPr>
        <w:t>מסך סופרים:</w:t>
      </w:r>
    </w:p>
    <w:p w:rsidR="007F3658" w:rsidRDefault="005D6A70" w:rsidP="007F3658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מציג נתוני טבלת סופרים, ניתן לעדכן, הוסיף ולמחוק רשומות.</w:t>
      </w:r>
    </w:p>
    <w:p w:rsidR="007F3658" w:rsidRPr="006E2761" w:rsidRDefault="007F3658" w:rsidP="007F3658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לסופר יש כתובת אחת, לכתובת אחת יכולה להיות מספר סופרים שמשויכים אליה</w:t>
      </w:r>
    </w:p>
    <w:p w:rsidR="00FE162D" w:rsidRDefault="00FE162D" w:rsidP="00DD24AC">
      <w:pPr>
        <w:spacing w:after="200" w:line="360" w:lineRule="auto"/>
        <w:jc w:val="right"/>
        <w:rPr>
          <w:noProof/>
          <w:lang w:eastAsia="en-US" w:bidi="he-IL"/>
        </w:rPr>
      </w:pPr>
    </w:p>
    <w:p w:rsidR="009E1B5F" w:rsidRDefault="009E1B5F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56755FE5" wp14:editId="29B44B32">
            <wp:extent cx="5796366" cy="3483735"/>
            <wp:effectExtent l="0" t="0" r="0" b="254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65" cy="34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1" w:rsidRDefault="006E2761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rFonts w:asciiTheme="majorHAnsi" w:hAnsiTheme="majorHAnsi" w:cstheme="majorHAnsi" w:hint="cs"/>
          <w:u w:val="single"/>
          <w:rtl/>
          <w:lang w:bidi="he-IL"/>
        </w:rPr>
        <w:lastRenderedPageBreak/>
        <w:t xml:space="preserve">מסך </w:t>
      </w:r>
      <w:r w:rsidR="00236E3C">
        <w:rPr>
          <w:rFonts w:asciiTheme="majorHAnsi" w:hAnsiTheme="majorHAnsi" w:cstheme="majorHAnsi" w:hint="cs"/>
          <w:u w:val="single"/>
          <w:rtl/>
          <w:lang w:bidi="he-IL"/>
        </w:rPr>
        <w:t xml:space="preserve">מלאי </w:t>
      </w:r>
      <w:r>
        <w:rPr>
          <w:rFonts w:asciiTheme="majorHAnsi" w:hAnsiTheme="majorHAnsi" w:cstheme="majorHAnsi" w:hint="cs"/>
          <w:u w:val="single"/>
          <w:rtl/>
          <w:lang w:bidi="he-IL"/>
        </w:rPr>
        <w:t>ספרים:</w:t>
      </w:r>
    </w:p>
    <w:p w:rsidR="006E2761" w:rsidRDefault="006E2761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מציג נתוני טבלת </w:t>
      </w:r>
      <w:r w:rsidR="007F3658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מלאי ס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פרים, ניתן לעדכן, הוסיף ולמחוק רשומות.</w:t>
      </w:r>
    </w:p>
    <w:p w:rsidR="007F3658" w:rsidRDefault="007F3658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שם ספר אינו שדה ייחודי, יכולות להיות רשומות עם אותו שם ספר</w:t>
      </w:r>
    </w:p>
    <w:p w:rsidR="008B4F9C" w:rsidRDefault="008B4F9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ניתן לסנן לפי סופר ולפי ז'אנר.</w:t>
      </w:r>
    </w:p>
    <w:p w:rsidR="008B4F9C" w:rsidRDefault="008B4F9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ניתן לבחור ספר ולעלות את מחירו, לפי אחוז או לפי סכום.</w:t>
      </w:r>
    </w:p>
    <w:p w:rsidR="008B4F9C" w:rsidRDefault="00FE162D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074B1693" wp14:editId="5D19B5E0">
            <wp:extent cx="6097270" cy="2393950"/>
            <wp:effectExtent l="0" t="0" r="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9C" w:rsidRPr="00A33280" w:rsidRDefault="008B4F9C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 w:rsidRPr="00A33280">
        <w:rPr>
          <w:rFonts w:asciiTheme="majorHAnsi" w:hAnsiTheme="majorHAnsi" w:cstheme="majorHAnsi" w:hint="cs"/>
          <w:u w:val="single"/>
          <w:rtl/>
          <w:lang w:bidi="he-IL"/>
        </w:rPr>
        <w:t>מסך עדכון פרטים אישיים:</w:t>
      </w:r>
    </w:p>
    <w:p w:rsidR="008B4F9C" w:rsidRDefault="008B4F9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ניתן לעדכן שם משתמש, סיסמה, דואר אלקטרוני, מספר טלפון וגיל</w:t>
      </w:r>
    </w:p>
    <w:p w:rsidR="008B4F9C" w:rsidRDefault="008B4F9C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2677C422" wp14:editId="659F81FC">
            <wp:extent cx="2447311" cy="3688596"/>
            <wp:effectExtent l="0" t="0" r="0" b="762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376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rFonts w:asciiTheme="majorHAnsi" w:hAnsiTheme="majorHAnsi" w:cstheme="majorHAnsi" w:hint="cs"/>
          <w:u w:val="single"/>
          <w:rtl/>
          <w:lang w:bidi="he-IL"/>
        </w:rPr>
        <w:lastRenderedPageBreak/>
        <w:t>מסך פרטים נוספים:</w:t>
      </w: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מכיל 3 כפתורים</w:t>
      </w:r>
      <w:bookmarkStart w:id="0" w:name="_GoBack"/>
      <w:bookmarkEnd w:id="0"/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: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Group</w:t>
      </w:r>
      <w:r w:rsidR="0018486D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By Gendre</w:t>
      </w: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הצגה של ספרים לפי ז'אנר</w:t>
      </w:r>
    </w:p>
    <w:p w:rsidR="00455DE4" w:rsidRDefault="00455DE4" w:rsidP="00455DE4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: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Group</w:t>
      </w:r>
      <w:r w:rsidR="0018486D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By 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Author</w:t>
      </w:r>
    </w:p>
    <w:p w:rsidR="00455DE4" w:rsidRDefault="00455DE4" w:rsidP="00455DE4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הצגה של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ספרים לפי סופרים</w:t>
      </w:r>
    </w:p>
    <w:p w:rsidR="00455DE4" w:rsidRDefault="00455DE4" w:rsidP="00455DE4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: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Vip Costumer</w:t>
      </w:r>
    </w:p>
    <w:p w:rsidR="00455DE4" w:rsidRDefault="00455DE4" w:rsidP="00455DE4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לקוחות שהזמינו יותר מ2 ספרים</w:t>
      </w: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</w:p>
    <w:p w:rsidR="00455DE4" w:rsidRPr="00455DE4" w:rsidRDefault="00455DE4" w:rsidP="00DD24AC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2F576195" wp14:editId="18FE2841">
            <wp:extent cx="6625318" cy="4030943"/>
            <wp:effectExtent l="0" t="0" r="4445" b="8255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3695" cy="40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</w:p>
    <w:p w:rsidR="00455DE4" w:rsidRDefault="00455DE4" w:rsidP="00DD24AC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</w:p>
    <w:p w:rsidR="00455DE4" w:rsidRDefault="00455DE4" w:rsidP="0018486D">
      <w:pPr>
        <w:spacing w:after="200" w:line="360" w:lineRule="auto"/>
        <w:rPr>
          <w:rFonts w:asciiTheme="majorHAnsi" w:hAnsiTheme="majorHAnsi" w:cstheme="majorHAnsi"/>
          <w:u w:val="single"/>
          <w:lang w:bidi="he-IL"/>
        </w:rPr>
      </w:pPr>
    </w:p>
    <w:p w:rsidR="009F517E" w:rsidRPr="00455DE4" w:rsidRDefault="009F517E" w:rsidP="00DD24AC">
      <w:pPr>
        <w:spacing w:after="200" w:line="360" w:lineRule="auto"/>
        <w:jc w:val="right"/>
        <w:rPr>
          <w:rFonts w:asciiTheme="majorHAnsi" w:hAnsiTheme="majorHAnsi" w:cstheme="majorHAnsi"/>
          <w:color w:val="FF0000"/>
          <w:sz w:val="32"/>
          <w:szCs w:val="32"/>
          <w:u w:val="single"/>
          <w:rtl/>
          <w:lang w:bidi="he-IL"/>
        </w:rPr>
      </w:pPr>
      <w:r w:rsidRPr="00455DE4">
        <w:rPr>
          <w:rFonts w:asciiTheme="majorHAnsi" w:hAnsiTheme="majorHAnsi" w:cstheme="majorHAnsi" w:hint="cs"/>
          <w:color w:val="FF0000"/>
          <w:sz w:val="32"/>
          <w:szCs w:val="32"/>
          <w:u w:val="single"/>
          <w:rtl/>
          <w:lang w:bidi="he-IL"/>
        </w:rPr>
        <w:lastRenderedPageBreak/>
        <w:t>מסך לקוח:</w:t>
      </w:r>
    </w:p>
    <w:p w:rsidR="009F517E" w:rsidRDefault="009F517E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הצגת </w:t>
      </w:r>
      <w:r w:rsidR="007A5BCB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כל ההזמנות של הלקוח.</w:t>
      </w:r>
      <w:r w:rsidR="009F1700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כל הזמנה מכילה ספר אחד.</w:t>
      </w:r>
    </w:p>
    <w:p w:rsidR="009F1700" w:rsidRDefault="009F1700" w:rsidP="00DD24AC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ללקוח יכול להיות מספר הזמנות, להזמנה יכולה להיות לקוח אחד. </w:t>
      </w:r>
    </w:p>
    <w:p w:rsidR="007A5BCB" w:rsidRDefault="007A5BCB" w:rsidP="007A5BC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הזמנה חדשה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ליצירת 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New Order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כפתור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 </w:t>
      </w:r>
    </w:p>
    <w:p w:rsidR="007A5BCB" w:rsidRDefault="007A5BCB" w:rsidP="007A5BC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לעדכון פרטים אישיים</w:t>
      </w:r>
      <w:r w:rsidR="00EE2033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</w:t>
      </w:r>
      <w:r w:rsidR="00EE2033"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  <w:t>–</w:t>
      </w:r>
      <w:r w:rsidR="00EE2033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מסך זהה למסך פרטים אישיים (עמוד 12)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lang w:bidi="he-IL"/>
        </w:rPr>
        <w:t>U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pdate My Detail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כפתור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 </w:t>
      </w:r>
    </w:p>
    <w:p w:rsidR="00971FD5" w:rsidRDefault="00971FD5" w:rsidP="00971FD5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אפשרות להוריד את הספרים שקניתי בעותק דיגיטלי למחשב האישי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 Download 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כפתור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 xml:space="preserve"> </w:t>
      </w:r>
    </w:p>
    <w:p w:rsidR="007A5BCB" w:rsidRDefault="007A5BCB" w:rsidP="007A5BC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</w:p>
    <w:p w:rsidR="009F517E" w:rsidRDefault="00FE162D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5C845DC8" wp14:editId="248E53D0">
            <wp:extent cx="6804077" cy="3015846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0798" cy="30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EE2033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rFonts w:asciiTheme="majorHAnsi" w:hAnsiTheme="majorHAnsi" w:cstheme="majorHAnsi" w:hint="cs"/>
          <w:u w:val="single"/>
          <w:rtl/>
          <w:lang w:bidi="he-IL"/>
        </w:rPr>
        <w:t>מסך הזמנה חדשה:</w:t>
      </w:r>
    </w:p>
    <w:p w:rsidR="00EE2033" w:rsidRPr="00EE2033" w:rsidRDefault="009F1700" w:rsidP="007A5BCB">
      <w:pPr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בחירת ספר להזמנה (מבין כל מלאי הספרים הקיימים),</w:t>
      </w:r>
      <w:r w:rsidR="00EE2033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בחירת סוג תשלום, הצגת מחיר בד</w:t>
      </w:r>
      <w:r w:rsidR="00743651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ולר ובאירו, הוספת כתובת לשליחה, אם כתובת חדשה היא תוקם בטבלת כתובות.</w:t>
      </w:r>
    </w:p>
    <w:p w:rsidR="00EE2033" w:rsidRDefault="00F6271D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 wp14:anchorId="5AE37FE6" wp14:editId="5128F7C8">
            <wp:extent cx="2705100" cy="6448425"/>
            <wp:effectExtent l="0" t="0" r="0" b="952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rtl/>
          <w:lang w:bidi="he-IL"/>
        </w:rPr>
      </w:pPr>
    </w:p>
    <w:p w:rsidR="00EE2033" w:rsidRDefault="00EE2033" w:rsidP="007A5BCB">
      <w:pPr>
        <w:spacing w:after="200" w:line="360" w:lineRule="auto"/>
        <w:jc w:val="right"/>
        <w:rPr>
          <w:rFonts w:asciiTheme="majorHAnsi" w:hAnsiTheme="majorHAnsi" w:cstheme="majorHAnsi"/>
          <w:u w:val="single"/>
          <w:lang w:bidi="he-IL"/>
        </w:rPr>
      </w:pPr>
    </w:p>
    <w:p w:rsidR="002105B4" w:rsidRDefault="002105B4" w:rsidP="007A5BCB">
      <w:pPr>
        <w:spacing w:after="200" w:line="360" w:lineRule="auto"/>
        <w:jc w:val="right"/>
        <w:rPr>
          <w:rFonts w:asciiTheme="majorHAnsi" w:hAnsiTheme="majorHAnsi" w:cstheme="majorHAnsi"/>
          <w:sz w:val="36"/>
          <w:szCs w:val="36"/>
          <w:u w:val="single"/>
          <w:rtl/>
          <w:lang w:bidi="he-IL"/>
        </w:rPr>
      </w:pPr>
      <w:r w:rsidRPr="002105B4">
        <w:rPr>
          <w:rFonts w:asciiTheme="majorHAnsi" w:hAnsiTheme="majorHAnsi" w:cstheme="majorHAnsi" w:hint="cs"/>
          <w:sz w:val="36"/>
          <w:szCs w:val="36"/>
          <w:u w:val="single"/>
          <w:rtl/>
          <w:lang w:bidi="he-IL"/>
        </w:rPr>
        <w:lastRenderedPageBreak/>
        <w:t>הערות לבודק:</w:t>
      </w:r>
    </w:p>
    <w:p w:rsidR="00710853" w:rsidRDefault="002105B4" w:rsidP="00710853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יש לבצע </w:t>
      </w:r>
      <w:r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  <w:t>add-migration</w:t>
      </w: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,</w:t>
      </w:r>
    </w:p>
    <w:p w:rsidR="002105B4" w:rsidRPr="00B330D4" w:rsidRDefault="002105B4" w:rsidP="00710853">
      <w:pPr>
        <w:bidi/>
        <w:spacing w:after="200" w:line="360" w:lineRule="auto"/>
        <w:rPr>
          <w:rFonts w:asciiTheme="majorHAnsi" w:hAnsiTheme="majorHAnsi" w:cstheme="majorHAnsi"/>
          <w:sz w:val="24"/>
          <w:szCs w:val="24"/>
          <w:u w:val="single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לאחר מכן, </w:t>
      </w:r>
      <w:r w:rsidRPr="00B330D4">
        <w:rPr>
          <w:rFonts w:asciiTheme="majorHAnsi" w:hAnsiTheme="majorHAnsi" w:cstheme="majorHAnsi" w:hint="cs"/>
          <w:sz w:val="24"/>
          <w:szCs w:val="24"/>
          <w:u w:val="single"/>
          <w:rtl/>
          <w:lang w:bidi="he-IL"/>
        </w:rPr>
        <w:t xml:space="preserve">יש להתקין את קובץ </w:t>
      </w:r>
      <w:r w:rsidRPr="00B330D4">
        <w:rPr>
          <w:rFonts w:asciiTheme="majorHAnsi" w:hAnsiTheme="majorHAnsi" w:cstheme="majorHAnsi" w:hint="cs"/>
          <w:sz w:val="24"/>
          <w:szCs w:val="24"/>
          <w:u w:val="single"/>
          <w:lang w:bidi="he-IL"/>
        </w:rPr>
        <w:t>SQL</w:t>
      </w:r>
      <w:r w:rsidRPr="00B330D4">
        <w:rPr>
          <w:rFonts w:asciiTheme="majorHAnsi" w:hAnsiTheme="majorHAnsi" w:cstheme="majorHAnsi" w:hint="cs"/>
          <w:sz w:val="24"/>
          <w:szCs w:val="24"/>
          <w:u w:val="single"/>
          <w:rtl/>
          <w:lang w:bidi="he-IL"/>
        </w:rPr>
        <w:t xml:space="preserve"> </w:t>
      </w:r>
      <w:r w:rsidR="00710853" w:rsidRPr="00B330D4">
        <w:rPr>
          <w:rFonts w:asciiTheme="majorHAnsi" w:hAnsiTheme="majorHAnsi" w:cstheme="majorHAnsi" w:hint="cs"/>
          <w:sz w:val="24"/>
          <w:szCs w:val="24"/>
          <w:u w:val="single"/>
          <w:rtl/>
          <w:lang w:bidi="he-IL"/>
        </w:rPr>
        <w:t>המצורף</w:t>
      </w:r>
    </w:p>
    <w:p w:rsidR="00710853" w:rsidRDefault="002105B4" w:rsidP="002105B4">
      <w:pPr>
        <w:bidi/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 xml:space="preserve"> קובץ זה מכיל</w:t>
      </w:r>
      <w:r w:rsidR="00710853"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  <w:t>:</w:t>
      </w:r>
    </w:p>
    <w:p w:rsidR="00710853" w:rsidRPr="00710853" w:rsidRDefault="00710853" w:rsidP="00710853">
      <w:pPr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u w:val="single"/>
          <w:lang w:bidi="he-IL"/>
        </w:rPr>
      </w:pPr>
      <w:r w:rsidRPr="00710853">
        <w:rPr>
          <w:rFonts w:asciiTheme="majorHAnsi" w:hAnsiTheme="majorHAnsi" w:cstheme="majorHAnsi"/>
          <w:b w:val="0"/>
          <w:bCs w:val="0"/>
          <w:sz w:val="24"/>
          <w:szCs w:val="24"/>
          <w:u w:val="single"/>
          <w:lang w:bidi="he-IL"/>
        </w:rPr>
        <w:t>Data of tables:</w:t>
      </w:r>
    </w:p>
    <w:p w:rsidR="002105B4" w:rsidRPr="00710853" w:rsidRDefault="002105B4" w:rsidP="00710853">
      <w:pPr>
        <w:pStyle w:val="aff2"/>
        <w:numPr>
          <w:ilvl w:val="3"/>
          <w:numId w:val="15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rtl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Addresses</w:t>
      </w:r>
    </w:p>
    <w:p w:rsidR="002105B4" w:rsidRPr="002105B4" w:rsidRDefault="002105B4" w:rsidP="00710853">
      <w:pPr>
        <w:pStyle w:val="aff2"/>
        <w:numPr>
          <w:ilvl w:val="3"/>
          <w:numId w:val="15"/>
        </w:numPr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 w:rsidRPr="002105B4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Authors</w:t>
      </w:r>
    </w:p>
    <w:p w:rsidR="002105B4" w:rsidRPr="002105B4" w:rsidRDefault="002105B4" w:rsidP="00710853">
      <w:pPr>
        <w:pStyle w:val="aff2"/>
        <w:numPr>
          <w:ilvl w:val="3"/>
          <w:numId w:val="15"/>
        </w:numPr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 w:rsidRPr="002105B4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Books</w:t>
      </w:r>
    </w:p>
    <w:p w:rsidR="002105B4" w:rsidRDefault="00710853" w:rsidP="00710853">
      <w:pPr>
        <w:bidi/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u w:val="single"/>
          <w:lang w:bidi="he-IL"/>
        </w:rPr>
      </w:pPr>
      <w:r w:rsidRPr="00710853">
        <w:rPr>
          <w:rFonts w:asciiTheme="majorHAnsi" w:hAnsiTheme="majorHAnsi" w:cstheme="majorHAnsi"/>
          <w:b w:val="0"/>
          <w:bCs w:val="0"/>
          <w:sz w:val="24"/>
          <w:szCs w:val="24"/>
          <w:u w:val="single"/>
          <w:lang w:bidi="he-IL"/>
        </w:rPr>
        <w:t>Store Procedures:</w:t>
      </w:r>
    </w:p>
    <w:p w:rsidR="00710853" w:rsidRPr="002105B4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AddOrEdit</w:t>
      </w:r>
      <w:r w:rsidRPr="002105B4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Authors</w:t>
      </w:r>
    </w:p>
    <w:p w:rsidR="00710853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DeleteByID</w:t>
      </w: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Addresses</w:t>
      </w:r>
    </w:p>
    <w:p w:rsidR="00710853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AuthorsAddOrEdit</w:t>
      </w:r>
    </w:p>
    <w:p w:rsidR="00710853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AuthorDeleteByID</w:t>
      </w:r>
    </w:p>
    <w:p w:rsidR="00710853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BookAddOrEdit</w:t>
      </w:r>
    </w:p>
    <w:p w:rsidR="00710853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BookDeleteByID</w:t>
      </w:r>
    </w:p>
    <w:p w:rsidR="00710853" w:rsidRPr="00710853" w:rsidRDefault="00710853" w:rsidP="00710853">
      <w:pPr>
        <w:pStyle w:val="aff2"/>
        <w:numPr>
          <w:ilvl w:val="0"/>
          <w:numId w:val="28"/>
        </w:numPr>
        <w:spacing w:after="200" w:line="360" w:lineRule="auto"/>
        <w:rPr>
          <w:rFonts w:asciiTheme="majorHAnsi" w:eastAsiaTheme="minorHAnsi" w:hAnsiTheme="majorHAnsi" w:cstheme="majorHAnsi"/>
          <w:b w:val="0"/>
          <w:bCs w:val="0"/>
          <w:sz w:val="24"/>
          <w:szCs w:val="24"/>
          <w:rtl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ShowOrderDetail</w:t>
      </w:r>
    </w:p>
    <w:p w:rsidR="00710853" w:rsidRDefault="00710853" w:rsidP="00710853">
      <w:pPr>
        <w:bidi/>
        <w:spacing w:after="200" w:line="360" w:lineRule="auto"/>
        <w:jc w:val="right"/>
        <w:rPr>
          <w:rFonts w:asciiTheme="majorHAnsi" w:hAnsiTheme="majorHAnsi" w:cstheme="majorHAnsi"/>
          <w:b w:val="0"/>
          <w:bCs w:val="0"/>
          <w:sz w:val="24"/>
          <w:szCs w:val="24"/>
          <w:u w:val="single"/>
          <w:lang w:bidi="he-IL"/>
        </w:rPr>
      </w:pPr>
      <w:r>
        <w:rPr>
          <w:rFonts w:asciiTheme="majorHAnsi" w:hAnsiTheme="majorHAnsi" w:cstheme="majorHAnsi"/>
          <w:b w:val="0"/>
          <w:bCs w:val="0"/>
          <w:sz w:val="24"/>
          <w:szCs w:val="24"/>
          <w:u w:val="single"/>
          <w:lang w:bidi="he-IL"/>
        </w:rPr>
        <w:t>View:</w:t>
      </w:r>
    </w:p>
    <w:p w:rsidR="00710853" w:rsidRPr="002105B4" w:rsidRDefault="00710853" w:rsidP="00710853">
      <w:pPr>
        <w:pStyle w:val="aff2"/>
        <w:numPr>
          <w:ilvl w:val="0"/>
          <w:numId w:val="29"/>
        </w:numPr>
        <w:spacing w:after="200" w:line="360" w:lineRule="auto"/>
        <w:rPr>
          <w:rFonts w:asciiTheme="majorHAnsi" w:hAnsiTheme="majorHAnsi" w:cstheme="majorHAnsi"/>
          <w:b w:val="0"/>
          <w:bCs w:val="0"/>
          <w:sz w:val="24"/>
          <w:szCs w:val="24"/>
          <w:lang w:bidi="he-IL"/>
        </w:rPr>
      </w:pPr>
      <w:r w:rsidRPr="00710853">
        <w:rPr>
          <w:rFonts w:asciiTheme="majorHAnsi" w:eastAsiaTheme="minorHAnsi" w:hAnsiTheme="majorHAnsi" w:cstheme="majorHAnsi"/>
          <w:b w:val="0"/>
          <w:bCs w:val="0"/>
          <w:sz w:val="24"/>
          <w:szCs w:val="24"/>
          <w:lang w:bidi="he-IL"/>
        </w:rPr>
        <w:t>OrderDetailView</w:t>
      </w:r>
    </w:p>
    <w:p w:rsidR="002105B4" w:rsidRDefault="002105B4" w:rsidP="002105B4">
      <w:pPr>
        <w:bidi/>
        <w:spacing w:after="200" w:line="360" w:lineRule="auto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</w:p>
    <w:p w:rsidR="002105B4" w:rsidRPr="002105B4" w:rsidRDefault="002105B4" w:rsidP="002105B4">
      <w:pPr>
        <w:bidi/>
        <w:spacing w:after="200" w:line="360" w:lineRule="auto"/>
        <w:rPr>
          <w:rFonts w:asciiTheme="majorHAnsi" w:hAnsiTheme="majorHAnsi" w:cstheme="majorHAnsi" w:hint="cs"/>
          <w:b w:val="0"/>
          <w:bCs w:val="0"/>
          <w:sz w:val="24"/>
          <w:szCs w:val="24"/>
          <w:rtl/>
          <w:lang w:bidi="he-IL"/>
        </w:rPr>
      </w:pPr>
    </w:p>
    <w:p w:rsidR="002105B4" w:rsidRPr="002105B4" w:rsidRDefault="002105B4" w:rsidP="007A5BCB">
      <w:pPr>
        <w:spacing w:after="200" w:line="360" w:lineRule="auto"/>
        <w:jc w:val="right"/>
        <w:rPr>
          <w:rFonts w:asciiTheme="majorHAnsi" w:hAnsiTheme="majorHAnsi" w:cstheme="majorHAnsi" w:hint="cs"/>
          <w:b w:val="0"/>
          <w:bCs w:val="0"/>
          <w:rtl/>
          <w:lang w:bidi="he-IL"/>
        </w:rPr>
      </w:pPr>
    </w:p>
    <w:sectPr w:rsidR="002105B4" w:rsidRPr="002105B4" w:rsidSect="00B11724">
      <w:headerReference w:type="default" r:id="rId25"/>
      <w:footerReference w:type="default" r:id="rId26"/>
      <w:pgSz w:w="11906" w:h="16838" w:code="9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CE" w:rsidRDefault="00EA0CCE">
      <w:r>
        <w:separator/>
      </w:r>
    </w:p>
    <w:p w:rsidR="00EA0CCE" w:rsidRDefault="00EA0CCE"/>
  </w:endnote>
  <w:endnote w:type="continuationSeparator" w:id="0">
    <w:p w:rsidR="00EA0CCE" w:rsidRDefault="00EA0CCE">
      <w:r>
        <w:continuationSeparator/>
      </w:r>
    </w:p>
    <w:p w:rsidR="00EA0CCE" w:rsidRDefault="00EA0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  <w:lang w:val="he-IL" w:bidi="he-IL"/>
      </w:r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647" w:rsidRPr="00DD1534" w:rsidRDefault="00796647">
        <w:pPr>
          <w:pStyle w:val="ae"/>
          <w:bidi/>
          <w:jc w:val="center"/>
          <w:rPr>
            <w:rtl/>
            <w:lang w:val="he-IL" w:bidi="he-IL"/>
          </w:rPr>
        </w:pPr>
        <w:r w:rsidRPr="00DD1534">
          <w:rPr>
            <w:rtl/>
            <w:lang w:val="he-IL" w:eastAsia="he" w:bidi="he-IL"/>
          </w:rPr>
          <w:fldChar w:fldCharType="begin"/>
        </w:r>
        <w:r w:rsidRPr="00DD1534">
          <w:rPr>
            <w:rtl/>
            <w:lang w:val="he-IL" w:eastAsia="he" w:bidi="he-IL"/>
          </w:rPr>
          <w:instrText xml:space="preserve"> PAGE   \* MERGEFORMAT </w:instrText>
        </w:r>
        <w:r w:rsidRPr="00DD1534">
          <w:rPr>
            <w:rtl/>
            <w:lang w:val="he-IL" w:eastAsia="he" w:bidi="he-IL"/>
          </w:rPr>
          <w:fldChar w:fldCharType="separate"/>
        </w:r>
        <w:r w:rsidR="00DE7784">
          <w:rPr>
            <w:noProof/>
            <w:rtl/>
            <w:lang w:val="he-IL" w:eastAsia="he" w:bidi="he-IL"/>
          </w:rPr>
          <w:t>14</w:t>
        </w:r>
        <w:r w:rsidRPr="00DD1534">
          <w:rPr>
            <w:noProof/>
            <w:rtl/>
            <w:lang w:val="he-IL" w:eastAsia="he" w:bidi="he-IL"/>
          </w:rPr>
          <w:fldChar w:fldCharType="end"/>
        </w:r>
      </w:p>
    </w:sdtContent>
  </w:sdt>
  <w:p w:rsidR="00796647" w:rsidRPr="00DD1534" w:rsidRDefault="00796647">
    <w:pPr>
      <w:pStyle w:val="ae"/>
      <w:bidi/>
      <w:rPr>
        <w:rtl/>
        <w:lang w:val="he-IL"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CE" w:rsidRDefault="00EA0CCE">
      <w:r>
        <w:separator/>
      </w:r>
    </w:p>
    <w:p w:rsidR="00EA0CCE" w:rsidRDefault="00EA0CCE"/>
  </w:footnote>
  <w:footnote w:type="continuationSeparator" w:id="0">
    <w:p w:rsidR="00EA0CCE" w:rsidRDefault="00EA0CCE">
      <w:r>
        <w:continuationSeparator/>
      </w:r>
    </w:p>
    <w:p w:rsidR="00EA0CCE" w:rsidRDefault="00EA0C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47" w:rsidRPr="00DD1534" w:rsidRDefault="00796647" w:rsidP="00D077E9">
    <w:pPr>
      <w:pStyle w:val="ac"/>
      <w:bidi/>
      <w:rPr>
        <w:rtl/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92D6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7EB0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C0F7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0478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68073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182A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14F4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817E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4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FE42B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A491A"/>
    <w:multiLevelType w:val="hybridMultilevel"/>
    <w:tmpl w:val="58CAAED6"/>
    <w:lvl w:ilvl="0" w:tplc="2DB49DCE">
      <w:start w:val="1"/>
      <w:numFmt w:val="hebrew1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060C1F50"/>
    <w:multiLevelType w:val="hybridMultilevel"/>
    <w:tmpl w:val="5E0AFB78"/>
    <w:lvl w:ilvl="0" w:tplc="60CCD66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88A46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80439"/>
    <w:multiLevelType w:val="hybridMultilevel"/>
    <w:tmpl w:val="740ED8C0"/>
    <w:lvl w:ilvl="0" w:tplc="FC4A6740">
      <w:start w:val="1"/>
      <w:numFmt w:val="hebrew1"/>
      <w:lvlText w:val="%1."/>
      <w:lvlJc w:val="left"/>
      <w:pPr>
        <w:ind w:left="720" w:hanging="360"/>
      </w:pPr>
      <w:rPr>
        <w:color w:val="335B74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E930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0F1853"/>
    <w:multiLevelType w:val="hybridMultilevel"/>
    <w:tmpl w:val="672EC88E"/>
    <w:lvl w:ilvl="0" w:tplc="16CE26F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4223D"/>
    <w:multiLevelType w:val="hybridMultilevel"/>
    <w:tmpl w:val="BF5242D2"/>
    <w:lvl w:ilvl="0" w:tplc="B4C478C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C52A8A"/>
    <w:multiLevelType w:val="hybridMultilevel"/>
    <w:tmpl w:val="AC4C54B8"/>
    <w:lvl w:ilvl="0" w:tplc="A6AC9C72">
      <w:start w:val="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  <w:color w:val="335B74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AE240A"/>
    <w:multiLevelType w:val="hybridMultilevel"/>
    <w:tmpl w:val="E25C6B26"/>
    <w:lvl w:ilvl="0" w:tplc="6F384A6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620C52"/>
    <w:multiLevelType w:val="hybridMultilevel"/>
    <w:tmpl w:val="634C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212ABE2">
      <w:start w:val="1"/>
      <w:numFmt w:val="decimal"/>
      <w:lvlText w:val="%4."/>
      <w:lvlJc w:val="left"/>
      <w:pPr>
        <w:ind w:left="2880" w:hanging="360"/>
      </w:pPr>
      <w:rPr>
        <w:rFonts w:asciiTheme="majorHAnsi" w:eastAsiaTheme="minorHAnsi" w:hAnsiTheme="majorHAnsi" w:cstheme="majorHAns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F00F0"/>
    <w:multiLevelType w:val="hybridMultilevel"/>
    <w:tmpl w:val="03A412BE"/>
    <w:lvl w:ilvl="0" w:tplc="3F842C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3B3472"/>
    <w:multiLevelType w:val="hybridMultilevel"/>
    <w:tmpl w:val="ADCA8B8A"/>
    <w:lvl w:ilvl="0" w:tplc="89BA2BA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B261F"/>
    <w:multiLevelType w:val="hybridMultilevel"/>
    <w:tmpl w:val="BFAA8ECA"/>
    <w:lvl w:ilvl="0" w:tplc="C4CE9E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4F2686"/>
    <w:multiLevelType w:val="hybridMultilevel"/>
    <w:tmpl w:val="940ACC6C"/>
    <w:lvl w:ilvl="0" w:tplc="D714C36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335B74" w:themeColor="text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A41B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F1842DE"/>
    <w:multiLevelType w:val="hybridMultilevel"/>
    <w:tmpl w:val="E5241398"/>
    <w:lvl w:ilvl="0" w:tplc="0212ABE2">
      <w:start w:val="1"/>
      <w:numFmt w:val="decimal"/>
      <w:lvlText w:val="%1."/>
      <w:lvlJc w:val="left"/>
      <w:pPr>
        <w:ind w:left="288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D0246"/>
    <w:multiLevelType w:val="hybridMultilevel"/>
    <w:tmpl w:val="3B5C8974"/>
    <w:lvl w:ilvl="0" w:tplc="274E61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54464"/>
    <w:multiLevelType w:val="hybridMultilevel"/>
    <w:tmpl w:val="E5241398"/>
    <w:lvl w:ilvl="0" w:tplc="0212ABE2">
      <w:start w:val="1"/>
      <w:numFmt w:val="decimal"/>
      <w:lvlText w:val="%1."/>
      <w:lvlJc w:val="left"/>
      <w:pPr>
        <w:ind w:left="288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4"/>
  </w:num>
  <w:num w:numId="14">
    <w:abstractNumId w:val="21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0"/>
  </w:num>
  <w:num w:numId="20">
    <w:abstractNumId w:val="15"/>
  </w:num>
  <w:num w:numId="21">
    <w:abstractNumId w:val="11"/>
  </w:num>
  <w:num w:numId="22">
    <w:abstractNumId w:val="22"/>
  </w:num>
  <w:num w:numId="23">
    <w:abstractNumId w:val="10"/>
  </w:num>
  <w:num w:numId="24">
    <w:abstractNumId w:val="17"/>
  </w:num>
  <w:num w:numId="25">
    <w:abstractNumId w:val="26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82"/>
    <w:rsid w:val="0002482E"/>
    <w:rsid w:val="00050324"/>
    <w:rsid w:val="0005441E"/>
    <w:rsid w:val="00065AAB"/>
    <w:rsid w:val="000A0150"/>
    <w:rsid w:val="000C6E56"/>
    <w:rsid w:val="000E63C9"/>
    <w:rsid w:val="001111FC"/>
    <w:rsid w:val="00130E9D"/>
    <w:rsid w:val="00150A6D"/>
    <w:rsid w:val="00151652"/>
    <w:rsid w:val="0018486D"/>
    <w:rsid w:val="00185B35"/>
    <w:rsid w:val="001F2BC8"/>
    <w:rsid w:val="001F4A54"/>
    <w:rsid w:val="001F5F6B"/>
    <w:rsid w:val="002105B4"/>
    <w:rsid w:val="002252D3"/>
    <w:rsid w:val="00236E3C"/>
    <w:rsid w:val="00243EBC"/>
    <w:rsid w:val="00246A35"/>
    <w:rsid w:val="00266EC2"/>
    <w:rsid w:val="00284348"/>
    <w:rsid w:val="00296D4A"/>
    <w:rsid w:val="002D7CC6"/>
    <w:rsid w:val="002E0913"/>
    <w:rsid w:val="002F51F5"/>
    <w:rsid w:val="00312137"/>
    <w:rsid w:val="00330359"/>
    <w:rsid w:val="0033762F"/>
    <w:rsid w:val="00352CB3"/>
    <w:rsid w:val="00357282"/>
    <w:rsid w:val="00366C7E"/>
    <w:rsid w:val="00384EA3"/>
    <w:rsid w:val="00397A3B"/>
    <w:rsid w:val="003A39A1"/>
    <w:rsid w:val="003C2191"/>
    <w:rsid w:val="003D3863"/>
    <w:rsid w:val="003D54A0"/>
    <w:rsid w:val="003E11AC"/>
    <w:rsid w:val="004110DE"/>
    <w:rsid w:val="004225D5"/>
    <w:rsid w:val="0044085A"/>
    <w:rsid w:val="00455DE4"/>
    <w:rsid w:val="004B21A5"/>
    <w:rsid w:val="005037F0"/>
    <w:rsid w:val="00516A86"/>
    <w:rsid w:val="005275F6"/>
    <w:rsid w:val="005635EF"/>
    <w:rsid w:val="00572102"/>
    <w:rsid w:val="005C11AA"/>
    <w:rsid w:val="005D6A70"/>
    <w:rsid w:val="005F1BB0"/>
    <w:rsid w:val="006472FE"/>
    <w:rsid w:val="00656C4D"/>
    <w:rsid w:val="0067633B"/>
    <w:rsid w:val="006E2761"/>
    <w:rsid w:val="006E5716"/>
    <w:rsid w:val="00710853"/>
    <w:rsid w:val="007302B3"/>
    <w:rsid w:val="00730733"/>
    <w:rsid w:val="00730E3A"/>
    <w:rsid w:val="00736AAF"/>
    <w:rsid w:val="00743651"/>
    <w:rsid w:val="00765B2A"/>
    <w:rsid w:val="0077346E"/>
    <w:rsid w:val="00783A34"/>
    <w:rsid w:val="00796647"/>
    <w:rsid w:val="007A5BCB"/>
    <w:rsid w:val="007B00B8"/>
    <w:rsid w:val="007B6530"/>
    <w:rsid w:val="007C6B52"/>
    <w:rsid w:val="007D16C5"/>
    <w:rsid w:val="007F3658"/>
    <w:rsid w:val="007F59C2"/>
    <w:rsid w:val="00846946"/>
    <w:rsid w:val="00855209"/>
    <w:rsid w:val="00862FE4"/>
    <w:rsid w:val="0086389A"/>
    <w:rsid w:val="0087605E"/>
    <w:rsid w:val="008B1FEE"/>
    <w:rsid w:val="008B4F9C"/>
    <w:rsid w:val="008C1246"/>
    <w:rsid w:val="00903C32"/>
    <w:rsid w:val="00916B16"/>
    <w:rsid w:val="009173B9"/>
    <w:rsid w:val="0093335D"/>
    <w:rsid w:val="0093613E"/>
    <w:rsid w:val="00943026"/>
    <w:rsid w:val="00954723"/>
    <w:rsid w:val="0095516A"/>
    <w:rsid w:val="00966B81"/>
    <w:rsid w:val="00971FD5"/>
    <w:rsid w:val="009B302E"/>
    <w:rsid w:val="009C7720"/>
    <w:rsid w:val="009E1B5F"/>
    <w:rsid w:val="009F1700"/>
    <w:rsid w:val="009F517E"/>
    <w:rsid w:val="00A134B4"/>
    <w:rsid w:val="00A23AFA"/>
    <w:rsid w:val="00A31B3E"/>
    <w:rsid w:val="00A33280"/>
    <w:rsid w:val="00A419F3"/>
    <w:rsid w:val="00A532F3"/>
    <w:rsid w:val="00A81C6F"/>
    <w:rsid w:val="00A8489E"/>
    <w:rsid w:val="00AA4B1A"/>
    <w:rsid w:val="00AC29F3"/>
    <w:rsid w:val="00AE41BE"/>
    <w:rsid w:val="00AF7700"/>
    <w:rsid w:val="00B11724"/>
    <w:rsid w:val="00B231E5"/>
    <w:rsid w:val="00B330D4"/>
    <w:rsid w:val="00C02B87"/>
    <w:rsid w:val="00C4086D"/>
    <w:rsid w:val="00C62CF8"/>
    <w:rsid w:val="00CA1896"/>
    <w:rsid w:val="00CB5B28"/>
    <w:rsid w:val="00CC5CE4"/>
    <w:rsid w:val="00CF5371"/>
    <w:rsid w:val="00D0323A"/>
    <w:rsid w:val="00D0559F"/>
    <w:rsid w:val="00D077E9"/>
    <w:rsid w:val="00D07B03"/>
    <w:rsid w:val="00D42CB7"/>
    <w:rsid w:val="00D51DF3"/>
    <w:rsid w:val="00D5413D"/>
    <w:rsid w:val="00D570A9"/>
    <w:rsid w:val="00D70D02"/>
    <w:rsid w:val="00D770C7"/>
    <w:rsid w:val="00D86945"/>
    <w:rsid w:val="00D90290"/>
    <w:rsid w:val="00D93677"/>
    <w:rsid w:val="00DA3F22"/>
    <w:rsid w:val="00DA5018"/>
    <w:rsid w:val="00DD152F"/>
    <w:rsid w:val="00DD1534"/>
    <w:rsid w:val="00DD24AC"/>
    <w:rsid w:val="00DD5258"/>
    <w:rsid w:val="00DE213F"/>
    <w:rsid w:val="00DE7784"/>
    <w:rsid w:val="00DF027C"/>
    <w:rsid w:val="00E00A32"/>
    <w:rsid w:val="00E03B89"/>
    <w:rsid w:val="00E04C84"/>
    <w:rsid w:val="00E22ACD"/>
    <w:rsid w:val="00E26D97"/>
    <w:rsid w:val="00E42B11"/>
    <w:rsid w:val="00E5767C"/>
    <w:rsid w:val="00E620B0"/>
    <w:rsid w:val="00E81B40"/>
    <w:rsid w:val="00EA0CCE"/>
    <w:rsid w:val="00EA0D1C"/>
    <w:rsid w:val="00EE2033"/>
    <w:rsid w:val="00EF555B"/>
    <w:rsid w:val="00F027BB"/>
    <w:rsid w:val="00F11DCF"/>
    <w:rsid w:val="00F162EA"/>
    <w:rsid w:val="00F52D27"/>
    <w:rsid w:val="00F6271D"/>
    <w:rsid w:val="00F64A76"/>
    <w:rsid w:val="00F815D7"/>
    <w:rsid w:val="00F83527"/>
    <w:rsid w:val="00FD583F"/>
    <w:rsid w:val="00FD7488"/>
    <w:rsid w:val="00FE162D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F9257"/>
  <w15:docId w15:val="{3A5EA2DB-87D9-49CF-863E-37B1075B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419F3"/>
    <w:pPr>
      <w:spacing w:after="0"/>
    </w:pPr>
    <w:rPr>
      <w:rFonts w:ascii="Tahoma" w:eastAsiaTheme="minorEastAsia" w:hAnsi="Tahoma" w:cs="Tahoma"/>
      <w:b/>
      <w:bCs/>
      <w:color w:val="335B74" w:themeColor="text2"/>
      <w:sz w:val="28"/>
      <w:szCs w:val="28"/>
    </w:rPr>
  </w:style>
  <w:style w:type="paragraph" w:styleId="1">
    <w:name w:val="heading 1"/>
    <w:basedOn w:val="a2"/>
    <w:link w:val="10"/>
    <w:uiPriority w:val="4"/>
    <w:qFormat/>
    <w:rsid w:val="00A419F3"/>
    <w:pPr>
      <w:keepNext/>
      <w:spacing w:before="240" w:after="60"/>
      <w:outlineLvl w:val="0"/>
    </w:pPr>
    <w:rPr>
      <w:rFonts w:eastAsiaTheme="majorEastAsia"/>
      <w:color w:val="264356" w:themeColor="text2" w:themeShade="BF"/>
      <w:kern w:val="28"/>
      <w:sz w:val="52"/>
      <w:szCs w:val="52"/>
    </w:rPr>
  </w:style>
  <w:style w:type="paragraph" w:styleId="21">
    <w:name w:val="heading 2"/>
    <w:basedOn w:val="a2"/>
    <w:next w:val="a2"/>
    <w:link w:val="22"/>
    <w:uiPriority w:val="4"/>
    <w:qFormat/>
    <w:rsid w:val="00A419F3"/>
    <w:pPr>
      <w:keepNext/>
      <w:spacing w:after="240" w:line="240" w:lineRule="auto"/>
      <w:outlineLvl w:val="1"/>
    </w:pPr>
    <w:rPr>
      <w:rFonts w:eastAsiaTheme="majorEastAsia"/>
      <w:b w:val="0"/>
      <w:bCs w:val="0"/>
      <w:sz w:val="36"/>
      <w:szCs w:val="3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DD1534"/>
    <w:pPr>
      <w:keepNext/>
      <w:keepLines/>
      <w:spacing w:before="40"/>
      <w:outlineLvl w:val="2"/>
    </w:pPr>
    <w:rPr>
      <w:rFonts w:eastAsiaTheme="majorEastAsia"/>
      <w:color w:val="0D5571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DD1534"/>
    <w:pPr>
      <w:keepNext/>
      <w:keepLines/>
      <w:spacing w:before="40"/>
      <w:outlineLvl w:val="3"/>
    </w:pPr>
    <w:rPr>
      <w:rFonts w:eastAsiaTheme="majorEastAsia"/>
      <w:i/>
      <w:iCs/>
      <w:color w:val="1481AB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D1534"/>
    <w:pPr>
      <w:keepNext/>
      <w:keepLines/>
      <w:spacing w:before="40"/>
      <w:outlineLvl w:val="4"/>
    </w:pPr>
    <w:rPr>
      <w:rFonts w:eastAsiaTheme="majorEastAsia"/>
      <w:color w:val="1481AB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D1534"/>
    <w:pPr>
      <w:keepNext/>
      <w:keepLines/>
      <w:spacing w:before="40"/>
      <w:outlineLvl w:val="5"/>
    </w:pPr>
    <w:rPr>
      <w:rFonts w:eastAsiaTheme="majorEastAsia"/>
      <w:color w:val="0D5571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D1534"/>
    <w:pPr>
      <w:keepNext/>
      <w:keepLines/>
      <w:spacing w:before="40"/>
      <w:outlineLvl w:val="6"/>
    </w:pPr>
    <w:rPr>
      <w:rFonts w:eastAsiaTheme="majorEastAsia"/>
      <w:i/>
      <w:iCs/>
      <w:color w:val="0D5571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D153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D153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DD1534"/>
    <w:rPr>
      <w:sz w:val="16"/>
      <w:szCs w:val="16"/>
    </w:rPr>
  </w:style>
  <w:style w:type="character" w:customStyle="1" w:styleId="a7">
    <w:name w:val="טקסט בלונים תו"/>
    <w:basedOn w:val="a3"/>
    <w:link w:val="a6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A419F3"/>
    <w:pPr>
      <w:spacing w:after="200" w:line="240" w:lineRule="auto"/>
    </w:pPr>
    <w:rPr>
      <w:rFonts w:eastAsiaTheme="majorEastAsia"/>
      <w:sz w:val="72"/>
      <w:szCs w:val="72"/>
    </w:rPr>
  </w:style>
  <w:style w:type="character" w:customStyle="1" w:styleId="a9">
    <w:name w:val="כותרת טקסט תו"/>
    <w:basedOn w:val="a3"/>
    <w:link w:val="a8"/>
    <w:uiPriority w:val="1"/>
    <w:rsid w:val="00A419F3"/>
    <w:rPr>
      <w:rFonts w:ascii="Tahoma" w:eastAsiaTheme="majorEastAsia" w:hAnsi="Tahoma" w:cs="Tahoma"/>
      <w:b/>
      <w:bCs/>
      <w:color w:val="335B74" w:themeColor="text2"/>
      <w:sz w:val="72"/>
      <w:szCs w:val="72"/>
    </w:rPr>
  </w:style>
  <w:style w:type="paragraph" w:styleId="aa">
    <w:name w:val="Subtitle"/>
    <w:basedOn w:val="a2"/>
    <w:link w:val="ab"/>
    <w:uiPriority w:val="2"/>
    <w:qFormat/>
    <w:rsid w:val="00A419F3"/>
    <w:pPr>
      <w:framePr w:hSpace="180" w:wrap="around" w:vAnchor="text" w:hAnchor="margin" w:y="1167"/>
    </w:pPr>
    <w:rPr>
      <w:b w:val="0"/>
      <w:bCs w:val="0"/>
      <w:caps/>
      <w:spacing w:val="20"/>
      <w:sz w:val="32"/>
      <w:szCs w:val="32"/>
    </w:rPr>
  </w:style>
  <w:style w:type="character" w:customStyle="1" w:styleId="ab">
    <w:name w:val="כותרת משנה תו"/>
    <w:basedOn w:val="a3"/>
    <w:link w:val="aa"/>
    <w:uiPriority w:val="2"/>
    <w:rsid w:val="00A419F3"/>
    <w:rPr>
      <w:rFonts w:ascii="Tahoma" w:eastAsiaTheme="minorEastAsia" w:hAnsi="Tahoma" w:cs="Tahoma"/>
      <w:caps/>
      <w:color w:val="335B74" w:themeColor="text2"/>
      <w:spacing w:val="20"/>
      <w:sz w:val="32"/>
      <w:szCs w:val="32"/>
    </w:rPr>
  </w:style>
  <w:style w:type="character" w:customStyle="1" w:styleId="10">
    <w:name w:val="כותרת 1 תו"/>
    <w:basedOn w:val="a3"/>
    <w:link w:val="1"/>
    <w:uiPriority w:val="4"/>
    <w:rsid w:val="00A419F3"/>
    <w:rPr>
      <w:rFonts w:ascii="Tahoma" w:eastAsiaTheme="majorEastAsia" w:hAnsi="Tahoma" w:cs="Tahoma"/>
      <w:b/>
      <w:bCs/>
      <w:color w:val="264356" w:themeColor="text2" w:themeShade="BF"/>
      <w:kern w:val="28"/>
      <w:sz w:val="52"/>
      <w:szCs w:val="52"/>
    </w:rPr>
  </w:style>
  <w:style w:type="paragraph" w:styleId="ac">
    <w:name w:val="header"/>
    <w:basedOn w:val="a2"/>
    <w:link w:val="ad"/>
    <w:uiPriority w:val="99"/>
    <w:unhideWhenUsed/>
    <w:rsid w:val="00DD1534"/>
  </w:style>
  <w:style w:type="character" w:customStyle="1" w:styleId="ad">
    <w:name w:val="כותרת עליונה תו"/>
    <w:basedOn w:val="a3"/>
    <w:link w:val="ac"/>
    <w:uiPriority w:val="99"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DD1534"/>
  </w:style>
  <w:style w:type="character" w:customStyle="1" w:styleId="af">
    <w:name w:val="כותרת תחתונה תו"/>
    <w:basedOn w:val="a3"/>
    <w:link w:val="ae"/>
    <w:uiPriority w:val="99"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customStyle="1" w:styleId="af0">
    <w:name w:val="שם"/>
    <w:basedOn w:val="a2"/>
    <w:uiPriority w:val="3"/>
    <w:qFormat/>
    <w:rsid w:val="00DD1534"/>
    <w:pPr>
      <w:spacing w:line="240" w:lineRule="auto"/>
      <w:jc w:val="right"/>
    </w:pPr>
  </w:style>
  <w:style w:type="character" w:customStyle="1" w:styleId="22">
    <w:name w:val="כותרת 2 תו"/>
    <w:basedOn w:val="a3"/>
    <w:link w:val="21"/>
    <w:uiPriority w:val="4"/>
    <w:rsid w:val="00A419F3"/>
    <w:rPr>
      <w:rFonts w:ascii="Tahoma" w:eastAsiaTheme="majorEastAsia" w:hAnsi="Tahoma" w:cs="Tahoma"/>
      <w:color w:val="335B74" w:themeColor="text2"/>
      <w:sz w:val="36"/>
      <w:szCs w:val="36"/>
    </w:rPr>
  </w:style>
  <w:style w:type="table" w:styleId="af1">
    <w:name w:val="Table Grid"/>
    <w:basedOn w:val="a4"/>
    <w:uiPriority w:val="59"/>
    <w:rsid w:val="00DD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DD1534"/>
    <w:rPr>
      <w:rFonts w:ascii="Tahoma" w:hAnsi="Tahoma" w:cs="Tahoma"/>
      <w:color w:val="808080"/>
    </w:rPr>
  </w:style>
  <w:style w:type="paragraph" w:customStyle="1" w:styleId="af3">
    <w:name w:val="תוכן"/>
    <w:basedOn w:val="a2"/>
    <w:link w:val="af4"/>
    <w:qFormat/>
    <w:rsid w:val="00A419F3"/>
    <w:rPr>
      <w:b w:val="0"/>
      <w:bCs w:val="0"/>
    </w:rPr>
  </w:style>
  <w:style w:type="paragraph" w:customStyle="1" w:styleId="af5">
    <w:name w:val="טקסט הדגשה"/>
    <w:basedOn w:val="a2"/>
    <w:link w:val="af6"/>
    <w:qFormat/>
    <w:rsid w:val="00DD1534"/>
  </w:style>
  <w:style w:type="character" w:customStyle="1" w:styleId="af4">
    <w:name w:val="תו תוכן"/>
    <w:basedOn w:val="a3"/>
    <w:link w:val="af3"/>
    <w:rsid w:val="00A419F3"/>
    <w:rPr>
      <w:rFonts w:ascii="Tahoma" w:eastAsiaTheme="minorEastAsia" w:hAnsi="Tahoma" w:cs="Tahoma"/>
      <w:color w:val="335B74" w:themeColor="text2"/>
      <w:sz w:val="28"/>
      <w:szCs w:val="28"/>
    </w:rPr>
  </w:style>
  <w:style w:type="character" w:customStyle="1" w:styleId="af6">
    <w:name w:val="תו טקסט הדגשה"/>
    <w:basedOn w:val="a3"/>
    <w:link w:val="af5"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D1534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DD1534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DD1534"/>
    <w:pPr>
      <w:spacing w:line="240" w:lineRule="auto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DD1534"/>
    <w:rPr>
      <w:rFonts w:ascii="Tahoma" w:eastAsiaTheme="minorEastAsia" w:hAnsi="Tahoma" w:cs="Tahoma"/>
      <w:b/>
      <w:i/>
      <w:iCs/>
      <w:color w:val="335B74" w:themeColor="text2"/>
      <w:sz w:val="28"/>
      <w:szCs w:val="22"/>
    </w:rPr>
  </w:style>
  <w:style w:type="character" w:styleId="HTMLDefinition">
    <w:name w:val="HTML Definition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DD1534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DD1534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0"/>
      <w:szCs w:val="20"/>
    </w:rPr>
  </w:style>
  <w:style w:type="paragraph" w:styleId="TOC1">
    <w:name w:val="toc 1"/>
    <w:basedOn w:val="a2"/>
    <w:next w:val="a2"/>
    <w:autoRedefine/>
    <w:uiPriority w:val="99"/>
    <w:semiHidden/>
    <w:unhideWhenUsed/>
    <w:rsid w:val="00DD1534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DD1534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DD1534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DD1534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DD1534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DD1534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DD1534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DD1534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DD1534"/>
    <w:pPr>
      <w:spacing w:after="100"/>
      <w:ind w:left="2240"/>
    </w:pPr>
  </w:style>
  <w:style w:type="paragraph" w:styleId="af7">
    <w:name w:val="TOC Heading"/>
    <w:basedOn w:val="1"/>
    <w:next w:val="a2"/>
    <w:uiPriority w:val="39"/>
    <w:semiHidden/>
    <w:unhideWhenUsed/>
    <w:qFormat/>
    <w:rsid w:val="00DD1534"/>
    <w:pPr>
      <w:keepLines/>
      <w:spacing w:after="0"/>
      <w:outlineLvl w:val="9"/>
    </w:pPr>
    <w:rPr>
      <w:color w:val="1481AB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DD1534"/>
    <w:rPr>
      <w:rFonts w:ascii="Tahoma" w:hAnsi="Tahoma" w:cs="Tahoma"/>
      <w:smallCaps/>
      <w:color w:val="5A5A5A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DD1534"/>
    <w:rPr>
      <w:rFonts w:ascii="Tahoma" w:hAnsi="Tahoma" w:cs="Tahoma"/>
      <w:i/>
      <w:iCs/>
      <w:color w:val="404040" w:themeColor="text1" w:themeTint="BF"/>
    </w:rPr>
  </w:style>
  <w:style w:type="table" w:styleId="afa">
    <w:name w:val="Table Professional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DD1534"/>
  </w:style>
  <w:style w:type="character" w:styleId="afc">
    <w:name w:val="Book Title"/>
    <w:basedOn w:val="a3"/>
    <w:uiPriority w:val="33"/>
    <w:semiHidden/>
    <w:unhideWhenUsed/>
    <w:qFormat/>
    <w:rsid w:val="00DD1534"/>
    <w:rPr>
      <w:rFonts w:ascii="Tahoma" w:hAnsi="Tahoma" w:cs="Tahoma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DD15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e">
    <w:name w:val="כותרת עליונה של הודעה תו"/>
    <w:basedOn w:val="a3"/>
    <w:link w:val="afd"/>
    <w:uiPriority w:val="99"/>
    <w:semiHidden/>
    <w:rsid w:val="00DD1534"/>
    <w:rPr>
      <w:rFonts w:ascii="Tahoma" w:eastAsiaTheme="majorEastAsia" w:hAnsi="Tahoma" w:cs="Tahoma"/>
      <w:b/>
      <w:color w:val="335B74" w:themeColor="text2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DD1534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DD1534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D1534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DD1534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D1534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D153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D1534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DD153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D153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DD153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D153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D1534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unhideWhenUsed/>
    <w:qFormat/>
    <w:rsid w:val="00DD1534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D153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D153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D153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D153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D153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D153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D153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D153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D153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D1534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DD1534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DD1534"/>
  </w:style>
  <w:style w:type="paragraph" w:styleId="aff4">
    <w:name w:val="macro"/>
    <w:link w:val="aff5"/>
    <w:uiPriority w:val="99"/>
    <w:semiHidden/>
    <w:unhideWhenUsed/>
    <w:rsid w:val="00DD15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eastAsiaTheme="minorEastAsia" w:hAnsi="Tahoma" w:cs="Tahoma"/>
      <w:b/>
      <w:color w:val="335B74" w:themeColor="text2"/>
      <w:sz w:val="20"/>
      <w:szCs w:val="20"/>
    </w:rPr>
  </w:style>
  <w:style w:type="character" w:customStyle="1" w:styleId="aff5">
    <w:name w:val="טקסט מאקרו תו"/>
    <w:basedOn w:val="a3"/>
    <w:link w:val="aff4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DD1534"/>
    <w:pPr>
      <w:spacing w:line="240" w:lineRule="auto"/>
    </w:pPr>
    <w:rPr>
      <w:rFonts w:eastAsiaTheme="majorEastAsia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9">
    <w:name w:val="טקסט הערת סיום תו"/>
    <w:basedOn w:val="a3"/>
    <w:link w:val="aff8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DD1534"/>
    <w:pPr>
      <w:ind w:left="280" w:hanging="280"/>
    </w:pPr>
  </w:style>
  <w:style w:type="paragraph" w:styleId="affb">
    <w:name w:val="toa heading"/>
    <w:basedOn w:val="a2"/>
    <w:next w:val="a2"/>
    <w:uiPriority w:val="99"/>
    <w:semiHidden/>
    <w:unhideWhenUsed/>
    <w:rsid w:val="00DD1534"/>
    <w:pPr>
      <w:spacing w:before="120"/>
    </w:pPr>
    <w:rPr>
      <w:rFonts w:eastAsiaTheme="majorEastAsia"/>
      <w:bCs w:val="0"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unhideWhenUsed/>
    <w:qFormat/>
    <w:rsid w:val="00DD15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ציטוט תו"/>
    <w:basedOn w:val="a3"/>
    <w:link w:val="affc"/>
    <w:uiPriority w:val="29"/>
    <w:semiHidden/>
    <w:rsid w:val="00DD1534"/>
    <w:rPr>
      <w:rFonts w:ascii="Tahoma" w:eastAsiaTheme="minorEastAsia" w:hAnsi="Tahoma" w:cs="Tahoma"/>
      <w:b/>
      <w:i/>
      <w:iCs/>
      <w:color w:val="404040" w:themeColor="text1" w:themeTint="BF"/>
      <w:sz w:val="28"/>
      <w:szCs w:val="22"/>
    </w:rPr>
  </w:style>
  <w:style w:type="character" w:styleId="affe">
    <w:name w:val="Emphasis"/>
    <w:basedOn w:val="a3"/>
    <w:uiPriority w:val="2"/>
    <w:semiHidden/>
    <w:unhideWhenUsed/>
    <w:qFormat/>
    <w:rsid w:val="00DD1534"/>
    <w:rPr>
      <w:rFonts w:ascii="Tahoma" w:hAnsi="Tahoma" w:cs="Tahoma"/>
      <w:i/>
      <w:iCs/>
    </w:rPr>
  </w:style>
  <w:style w:type="table" w:styleId="afff">
    <w:name w:val="Colorful List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D1534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D1534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DD1534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paragraph" w:styleId="afff2">
    <w:name w:val="annotation text"/>
    <w:basedOn w:val="a2"/>
    <w:link w:val="afff3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3">
    <w:name w:val="טקסט הערה תו"/>
    <w:basedOn w:val="a3"/>
    <w:link w:val="afff2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DD1534"/>
    <w:rPr>
      <w:bCs w:val="0"/>
    </w:rPr>
  </w:style>
  <w:style w:type="character" w:customStyle="1" w:styleId="afff5">
    <w:name w:val="נושא הערה תו"/>
    <w:basedOn w:val="afff3"/>
    <w:link w:val="afff4"/>
    <w:uiPriority w:val="99"/>
    <w:semiHidden/>
    <w:rsid w:val="00DD1534"/>
    <w:rPr>
      <w:rFonts w:ascii="Tahoma" w:eastAsiaTheme="minorEastAsia" w:hAnsi="Tahoma" w:cs="Tahoma"/>
      <w:b/>
      <w:bCs/>
      <w:color w:val="335B74" w:themeColor="text2"/>
      <w:sz w:val="20"/>
      <w:szCs w:val="20"/>
    </w:rPr>
  </w:style>
  <w:style w:type="character" w:styleId="afff6">
    <w:name w:val="annotation reference"/>
    <w:basedOn w:val="a3"/>
    <w:uiPriority w:val="99"/>
    <w:semiHidden/>
    <w:unhideWhenUsed/>
    <w:rsid w:val="00DD1534"/>
    <w:rPr>
      <w:rFonts w:ascii="Tahoma" w:hAnsi="Tahoma" w:cs="Tahoma"/>
      <w:sz w:val="16"/>
      <w:szCs w:val="16"/>
    </w:rPr>
  </w:style>
  <w:style w:type="paragraph" w:styleId="afff7">
    <w:name w:val="envelope address"/>
    <w:basedOn w:val="a2"/>
    <w:uiPriority w:val="99"/>
    <w:semiHidden/>
    <w:unhideWhenUsed/>
    <w:rsid w:val="00DD1534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8">
    <w:name w:val="Block Text"/>
    <w:basedOn w:val="a2"/>
    <w:uiPriority w:val="3"/>
    <w:semiHidden/>
    <w:unhideWhenUsed/>
    <w:qFormat/>
    <w:rsid w:val="00DD1534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i/>
      <w:iCs/>
      <w:color w:val="1CADE4" w:themeColor="accent1"/>
    </w:rPr>
  </w:style>
  <w:style w:type="paragraph" w:styleId="afff9">
    <w:name w:val="Document Map"/>
    <w:basedOn w:val="a2"/>
    <w:link w:val="afffa"/>
    <w:uiPriority w:val="99"/>
    <w:semiHidden/>
    <w:unhideWhenUsed/>
    <w:rsid w:val="00DD1534"/>
    <w:pPr>
      <w:spacing w:line="240" w:lineRule="auto"/>
    </w:pPr>
    <w:rPr>
      <w:rFonts w:eastAsia="Microsoft YaHei UI"/>
      <w:sz w:val="18"/>
      <w:szCs w:val="18"/>
    </w:rPr>
  </w:style>
  <w:style w:type="character" w:customStyle="1" w:styleId="afffa">
    <w:name w:val="מפת מסמך תו"/>
    <w:basedOn w:val="a3"/>
    <w:link w:val="afff9"/>
    <w:uiPriority w:val="99"/>
    <w:semiHidden/>
    <w:rsid w:val="00DD1534"/>
    <w:rPr>
      <w:rFonts w:ascii="Tahoma" w:eastAsia="Microsoft YaHei UI" w:hAnsi="Tahoma" w:cs="Tahoma"/>
      <w:b/>
      <w:color w:val="335B74" w:themeColor="text2"/>
      <w:sz w:val="18"/>
      <w:szCs w:val="18"/>
    </w:rPr>
  </w:style>
  <w:style w:type="character" w:customStyle="1" w:styleId="32">
    <w:name w:val="כותרת 3 תו"/>
    <w:basedOn w:val="a3"/>
    <w:link w:val="31"/>
    <w:uiPriority w:val="5"/>
    <w:semiHidden/>
    <w:rsid w:val="00DD1534"/>
    <w:rPr>
      <w:rFonts w:ascii="Tahoma" w:eastAsiaTheme="majorEastAsia" w:hAnsi="Tahoma" w:cs="Tahoma"/>
      <w:b/>
      <w:color w:val="0D5571" w:themeColor="accent1" w:themeShade="7F"/>
    </w:rPr>
  </w:style>
  <w:style w:type="character" w:customStyle="1" w:styleId="42">
    <w:name w:val="כותרת 4 תו"/>
    <w:basedOn w:val="a3"/>
    <w:link w:val="41"/>
    <w:uiPriority w:val="1"/>
    <w:semiHidden/>
    <w:rsid w:val="00DD1534"/>
    <w:rPr>
      <w:rFonts w:ascii="Tahoma" w:eastAsiaTheme="majorEastAsia" w:hAnsi="Tahoma" w:cs="Tahoma"/>
      <w:b/>
      <w:i/>
      <w:iCs/>
      <w:color w:val="1481AB" w:themeColor="accent1" w:themeShade="BF"/>
      <w:sz w:val="28"/>
      <w:szCs w:val="22"/>
    </w:rPr>
  </w:style>
  <w:style w:type="character" w:customStyle="1" w:styleId="52">
    <w:name w:val="כותרת 5 תו"/>
    <w:basedOn w:val="a3"/>
    <w:link w:val="51"/>
    <w:uiPriority w:val="1"/>
    <w:semiHidden/>
    <w:rsid w:val="00DD1534"/>
    <w:rPr>
      <w:rFonts w:ascii="Tahoma" w:eastAsiaTheme="majorEastAsia" w:hAnsi="Tahoma" w:cs="Tahoma"/>
      <w:b/>
      <w:color w:val="1481AB" w:themeColor="accent1" w:themeShade="BF"/>
      <w:sz w:val="28"/>
      <w:szCs w:val="22"/>
    </w:rPr>
  </w:style>
  <w:style w:type="character" w:customStyle="1" w:styleId="60">
    <w:name w:val="כותרת 6 תו"/>
    <w:basedOn w:val="a3"/>
    <w:link w:val="6"/>
    <w:uiPriority w:val="1"/>
    <w:semiHidden/>
    <w:rsid w:val="00DD1534"/>
    <w:rPr>
      <w:rFonts w:ascii="Tahoma" w:eastAsiaTheme="majorEastAsia" w:hAnsi="Tahoma" w:cs="Tahoma"/>
      <w:b/>
      <w:color w:val="0D5571" w:themeColor="accent1" w:themeShade="7F"/>
      <w:sz w:val="28"/>
      <w:szCs w:val="22"/>
    </w:rPr>
  </w:style>
  <w:style w:type="character" w:customStyle="1" w:styleId="70">
    <w:name w:val="כותרת 7 תו"/>
    <w:basedOn w:val="a3"/>
    <w:link w:val="7"/>
    <w:uiPriority w:val="1"/>
    <w:semiHidden/>
    <w:rsid w:val="00DD1534"/>
    <w:rPr>
      <w:rFonts w:ascii="Tahoma" w:eastAsiaTheme="majorEastAsia" w:hAnsi="Tahoma" w:cs="Tahoma"/>
      <w:b/>
      <w:i/>
      <w:iCs/>
      <w:color w:val="0D5571" w:themeColor="accent1" w:themeShade="7F"/>
      <w:sz w:val="28"/>
      <w:szCs w:val="22"/>
    </w:rPr>
  </w:style>
  <w:style w:type="character" w:customStyle="1" w:styleId="80">
    <w:name w:val="כותרת 8 תו"/>
    <w:basedOn w:val="a3"/>
    <w:link w:val="8"/>
    <w:uiPriority w:val="1"/>
    <w:semiHidden/>
    <w:rsid w:val="00DD1534"/>
    <w:rPr>
      <w:rFonts w:ascii="Tahoma" w:eastAsiaTheme="majorEastAsia" w:hAnsi="Tahoma" w:cs="Tahoma"/>
      <w:b/>
      <w:color w:val="272727" w:themeColor="text1" w:themeTint="D8"/>
      <w:sz w:val="21"/>
      <w:szCs w:val="21"/>
    </w:rPr>
  </w:style>
  <w:style w:type="character" w:customStyle="1" w:styleId="90">
    <w:name w:val="כותרת 9 תו"/>
    <w:basedOn w:val="a3"/>
    <w:link w:val="9"/>
    <w:uiPriority w:val="1"/>
    <w:semiHidden/>
    <w:rsid w:val="00DD1534"/>
    <w:rPr>
      <w:rFonts w:ascii="Tahoma" w:eastAsiaTheme="majorEastAsia" w:hAnsi="Tahoma" w:cs="Tahoma"/>
      <w:b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DD1534"/>
    <w:pPr>
      <w:numPr>
        <w:numId w:val="13"/>
      </w:numPr>
    </w:pPr>
  </w:style>
  <w:style w:type="table" w:styleId="17">
    <w:name w:val="Plain Table 1"/>
    <w:basedOn w:val="a4"/>
    <w:uiPriority w:val="41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No Spacing"/>
    <w:uiPriority w:val="99"/>
    <w:semiHidden/>
    <w:unhideWhenUsed/>
    <w:rsid w:val="00DD1534"/>
    <w:pPr>
      <w:spacing w:after="0" w:line="240" w:lineRule="auto"/>
    </w:pPr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afffc">
    <w:name w:val="Date"/>
    <w:basedOn w:val="a2"/>
    <w:next w:val="a2"/>
    <w:link w:val="afffd"/>
    <w:uiPriority w:val="99"/>
    <w:semiHidden/>
    <w:unhideWhenUsed/>
    <w:rsid w:val="00DD1534"/>
  </w:style>
  <w:style w:type="character" w:customStyle="1" w:styleId="afffd">
    <w:name w:val="תאריך תו"/>
    <w:basedOn w:val="a3"/>
    <w:link w:val="afffc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character" w:styleId="afffe">
    <w:name w:val="Intense Reference"/>
    <w:basedOn w:val="a3"/>
    <w:uiPriority w:val="32"/>
    <w:semiHidden/>
    <w:unhideWhenUsed/>
    <w:qFormat/>
    <w:rsid w:val="00DD1534"/>
    <w:rPr>
      <w:rFonts w:ascii="Tahoma" w:hAnsi="Tahoma" w:cs="Tahoma"/>
      <w:b/>
      <w:bCs/>
      <w:smallCaps/>
      <w:color w:val="1CADE4" w:themeColor="accent1"/>
      <w:spacing w:val="5"/>
    </w:rPr>
  </w:style>
  <w:style w:type="paragraph" w:styleId="affff">
    <w:name w:val="Intense Quote"/>
    <w:basedOn w:val="a2"/>
    <w:next w:val="a2"/>
    <w:link w:val="affff0"/>
    <w:uiPriority w:val="30"/>
    <w:semiHidden/>
    <w:unhideWhenUsed/>
    <w:qFormat/>
    <w:rsid w:val="00DD1534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affff0">
    <w:name w:val="ציטוט חזק תו"/>
    <w:basedOn w:val="a3"/>
    <w:link w:val="affff"/>
    <w:uiPriority w:val="30"/>
    <w:semiHidden/>
    <w:rsid w:val="00DD1534"/>
    <w:rPr>
      <w:rFonts w:ascii="Tahoma" w:eastAsiaTheme="minorEastAsia" w:hAnsi="Tahoma" w:cs="Tahoma"/>
      <w:b/>
      <w:i/>
      <w:iCs/>
      <w:color w:val="1CADE4" w:themeColor="accent1"/>
      <w:sz w:val="28"/>
      <w:szCs w:val="22"/>
    </w:rPr>
  </w:style>
  <w:style w:type="character" w:styleId="affff1">
    <w:name w:val="Intense Emphasis"/>
    <w:basedOn w:val="a3"/>
    <w:uiPriority w:val="21"/>
    <w:semiHidden/>
    <w:unhideWhenUsed/>
    <w:qFormat/>
    <w:rsid w:val="00DD1534"/>
    <w:rPr>
      <w:rFonts w:ascii="Tahoma" w:hAnsi="Tahoma" w:cs="Tahoma"/>
      <w:i/>
      <w:iCs/>
      <w:color w:val="1CADE4" w:themeColor="accent1"/>
    </w:rPr>
  </w:style>
  <w:style w:type="paragraph" w:styleId="NormalWeb">
    <w:name w:val="Normal (Web)"/>
    <w:basedOn w:val="a2"/>
    <w:uiPriority w:val="99"/>
    <w:semiHidden/>
    <w:unhideWhenUsed/>
    <w:rsid w:val="00DD1534"/>
    <w:rPr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D1534"/>
    <w:rPr>
      <w:rFonts w:ascii="Tahoma" w:hAnsi="Tahoma" w:cs="Tahoma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D1534"/>
    <w:rPr>
      <w:rFonts w:ascii="Tahoma" w:hAnsi="Tahoma" w:cs="Tahoma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DD1534"/>
    <w:pPr>
      <w:spacing w:after="120"/>
    </w:pPr>
  </w:style>
  <w:style w:type="character" w:customStyle="1" w:styleId="affff3">
    <w:name w:val="גוף טקסט תו"/>
    <w:basedOn w:val="a3"/>
    <w:link w:val="affff2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DD1534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DD1534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DD1534"/>
    <w:pPr>
      <w:spacing w:after="120"/>
      <w:ind w:left="360"/>
    </w:pPr>
  </w:style>
  <w:style w:type="character" w:customStyle="1" w:styleId="affff5">
    <w:name w:val="כניסה בגוף טקסט תו"/>
    <w:basedOn w:val="a3"/>
    <w:link w:val="affff4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DD1534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DD1534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DD1534"/>
    <w:pPr>
      <w:spacing w:after="0"/>
      <w:ind w:firstLine="360"/>
    </w:pPr>
  </w:style>
  <w:style w:type="character" w:customStyle="1" w:styleId="affff7">
    <w:name w:val="כניסת שורה ראשונה בגוף טקסט תו"/>
    <w:basedOn w:val="affff3"/>
    <w:link w:val="affff6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DD1534"/>
    <w:pPr>
      <w:spacing w:after="0"/>
      <w:ind w:firstLine="360"/>
    </w:pPr>
  </w:style>
  <w:style w:type="character" w:customStyle="1" w:styleId="2f1">
    <w:name w:val="כניסת שורה ראשונה בגוף טקסט 2 תו"/>
    <w:basedOn w:val="affff5"/>
    <w:link w:val="2f0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affff8">
    <w:name w:val="Normal Indent"/>
    <w:basedOn w:val="a2"/>
    <w:uiPriority w:val="99"/>
    <w:semiHidden/>
    <w:unhideWhenUsed/>
    <w:rsid w:val="00DD1534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DD1534"/>
    <w:pPr>
      <w:spacing w:line="240" w:lineRule="auto"/>
    </w:pPr>
  </w:style>
  <w:style w:type="character" w:customStyle="1" w:styleId="affffa">
    <w:name w:val="כותרת הערות תו"/>
    <w:basedOn w:val="a3"/>
    <w:link w:val="affff9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table" w:styleId="affffb">
    <w:name w:val="Table Contemporary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affffd">
    <w:name w:val="Light Shading"/>
    <w:basedOn w:val="a4"/>
    <w:uiPriority w:val="99"/>
    <w:semiHidden/>
    <w:unhideWhenUsed/>
    <w:rsid w:val="00DD15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99"/>
    <w:semiHidden/>
    <w:unhideWhenUsed/>
    <w:rsid w:val="00DD1534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D1534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D1534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DD153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D1534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D1534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affffe">
    <w:name w:val="Light Grid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afffff">
    <w:name w:val="Dark List"/>
    <w:basedOn w:val="a4"/>
    <w:uiPriority w:val="99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18">
    <w:name w:val="List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1-22">
    <w:name w:val="List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1-32">
    <w:name w:val="List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1-42">
    <w:name w:val="List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1-52">
    <w:name w:val="List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1-62">
    <w:name w:val="List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2f2">
    <w:name w:val="List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2-22">
    <w:name w:val="List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2-32">
    <w:name w:val="List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2-41">
    <w:name w:val="List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2-52">
    <w:name w:val="List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2-62">
    <w:name w:val="List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3e">
    <w:name w:val="List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4-2">
    <w:name w:val="List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4-3">
    <w:name w:val="List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4-4">
    <w:name w:val="List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4-5">
    <w:name w:val="List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4-6">
    <w:name w:val="List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57">
    <w:name w:val="List Table 5 Dark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D1534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6-2">
    <w:name w:val="List Table 6 Colorful Accent 2"/>
    <w:basedOn w:val="a4"/>
    <w:uiPriority w:val="51"/>
    <w:rsid w:val="00DD1534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6-3">
    <w:name w:val="List Table 6 Colorful Accent 3"/>
    <w:basedOn w:val="a4"/>
    <w:uiPriority w:val="51"/>
    <w:rsid w:val="00DD1534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6-4">
    <w:name w:val="List Table 6 Colorful Accent 4"/>
    <w:basedOn w:val="a4"/>
    <w:uiPriority w:val="51"/>
    <w:rsid w:val="00DD153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6-5">
    <w:name w:val="List Table 6 Colorful Accent 5"/>
    <w:basedOn w:val="a4"/>
    <w:uiPriority w:val="51"/>
    <w:rsid w:val="00DD1534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6-6">
    <w:name w:val="List Table 6 Colorful Accent 6"/>
    <w:basedOn w:val="a4"/>
    <w:uiPriority w:val="51"/>
    <w:rsid w:val="00DD1534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72">
    <w:name w:val="List Table 7 Colorful"/>
    <w:basedOn w:val="a4"/>
    <w:uiPriority w:val="52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D1534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D1534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D1534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D153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D1534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D1534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DD1534"/>
    <w:pPr>
      <w:spacing w:line="240" w:lineRule="auto"/>
    </w:pPr>
  </w:style>
  <w:style w:type="character" w:customStyle="1" w:styleId="afffff1">
    <w:name w:val="חתימת דואר אלקטרוני תו"/>
    <w:basedOn w:val="a3"/>
    <w:link w:val="afffff0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DD1534"/>
  </w:style>
  <w:style w:type="character" w:customStyle="1" w:styleId="afffff3">
    <w:name w:val="ברכה תו"/>
    <w:basedOn w:val="a3"/>
    <w:link w:val="afffff2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D1534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D1534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5">
    <w:name w:val="חתימה תו"/>
    <w:basedOn w:val="a3"/>
    <w:link w:val="afffff4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D1534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D1534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DD1534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DD1534"/>
    <w:pPr>
      <w:spacing w:line="240" w:lineRule="auto"/>
      <w:ind w:left="280" w:hanging="28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DD1534"/>
    <w:pPr>
      <w:spacing w:line="240" w:lineRule="auto"/>
      <w:ind w:left="560" w:hanging="28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DD1534"/>
    <w:pPr>
      <w:spacing w:line="240" w:lineRule="auto"/>
      <w:ind w:left="840" w:hanging="28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DD1534"/>
    <w:pPr>
      <w:spacing w:line="240" w:lineRule="auto"/>
      <w:ind w:left="1120" w:hanging="28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DD1534"/>
    <w:pPr>
      <w:spacing w:line="240" w:lineRule="auto"/>
      <w:ind w:left="1400" w:hanging="28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DD1534"/>
    <w:pPr>
      <w:spacing w:line="240" w:lineRule="auto"/>
      <w:ind w:left="1680" w:hanging="28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DD1534"/>
    <w:pPr>
      <w:spacing w:line="240" w:lineRule="auto"/>
      <w:ind w:left="1960" w:hanging="28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DD1534"/>
    <w:pPr>
      <w:spacing w:line="240" w:lineRule="auto"/>
      <w:ind w:left="2240" w:hanging="28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DD1534"/>
    <w:pPr>
      <w:spacing w:line="240" w:lineRule="auto"/>
      <w:ind w:left="2520" w:hanging="280"/>
    </w:pPr>
  </w:style>
  <w:style w:type="paragraph" w:styleId="afffff6">
    <w:name w:val="index heading"/>
    <w:basedOn w:val="a2"/>
    <w:next w:val="Index1"/>
    <w:uiPriority w:val="99"/>
    <w:semiHidden/>
    <w:unhideWhenUsed/>
    <w:rsid w:val="00DD1534"/>
    <w:rPr>
      <w:rFonts w:eastAsiaTheme="majorEastAsia"/>
      <w:bCs w:val="0"/>
    </w:rPr>
  </w:style>
  <w:style w:type="paragraph" w:styleId="afffff7">
    <w:name w:val="Plain Text"/>
    <w:basedOn w:val="a2"/>
    <w:link w:val="afffff8"/>
    <w:uiPriority w:val="99"/>
    <w:semiHidden/>
    <w:unhideWhenUsed/>
    <w:rsid w:val="00DD1534"/>
    <w:pPr>
      <w:spacing w:line="240" w:lineRule="auto"/>
    </w:pPr>
    <w:rPr>
      <w:sz w:val="21"/>
      <w:szCs w:val="21"/>
    </w:rPr>
  </w:style>
  <w:style w:type="character" w:customStyle="1" w:styleId="afffff8">
    <w:name w:val="טקסט רגיל תו"/>
    <w:basedOn w:val="a3"/>
    <w:link w:val="afffff7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a">
    <w:name w:val="סיום תו"/>
    <w:basedOn w:val="a3"/>
    <w:link w:val="afffff9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8"/>
      <w:szCs w:val="22"/>
    </w:rPr>
  </w:style>
  <w:style w:type="table" w:styleId="1c">
    <w:name w:val="Table Grid 1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D1534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DD1534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DD1534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D15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2-23">
    <w:name w:val="Grid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2-33">
    <w:name w:val="Grid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2-42">
    <w:name w:val="Grid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2-53">
    <w:name w:val="Grid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2-63">
    <w:name w:val="Grid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3f2">
    <w:name w:val="Grid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4b">
    <w:name w:val="Grid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4-20">
    <w:name w:val="Grid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4-30">
    <w:name w:val="Grid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4-40">
    <w:name w:val="Grid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4-50">
    <w:name w:val="Grid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4-60">
    <w:name w:val="Grid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5a">
    <w:name w:val="Grid Table 5 Dark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5-20">
    <w:name w:val="Grid Table 5 Dark Accent 2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5-30">
    <w:name w:val="Grid Table 5 Dark Accent 3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5-40">
    <w:name w:val="Grid Table 5 Dark Accent 4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5-50">
    <w:name w:val="Grid Table 5 Dark Accent 5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5-60">
    <w:name w:val="Grid Table 5 Dark Accent 6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64">
    <w:name w:val="Grid Table 6 Colorful"/>
    <w:basedOn w:val="a4"/>
    <w:uiPriority w:val="51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D1534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6-20">
    <w:name w:val="Grid Table 6 Colorful Accent 2"/>
    <w:basedOn w:val="a4"/>
    <w:uiPriority w:val="51"/>
    <w:rsid w:val="00DD1534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6-30">
    <w:name w:val="Grid Table 6 Colorful Accent 3"/>
    <w:basedOn w:val="a4"/>
    <w:uiPriority w:val="51"/>
    <w:rsid w:val="00DD1534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6-40">
    <w:name w:val="Grid Table 6 Colorful Accent 4"/>
    <w:basedOn w:val="a4"/>
    <w:uiPriority w:val="51"/>
    <w:rsid w:val="00DD153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6-50">
    <w:name w:val="Grid Table 6 Colorful Accent 5"/>
    <w:basedOn w:val="a4"/>
    <w:uiPriority w:val="51"/>
    <w:rsid w:val="00DD1534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6-60">
    <w:name w:val="Grid Table 6 Colorful Accent 6"/>
    <w:basedOn w:val="a4"/>
    <w:uiPriority w:val="51"/>
    <w:rsid w:val="00DD1534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74">
    <w:name w:val="Grid Table 7 Colorful"/>
    <w:basedOn w:val="a4"/>
    <w:uiPriority w:val="52"/>
    <w:rsid w:val="00DD15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D1534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D1534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D1534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D1534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D1534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D1534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ffe">
    <w:name w:val="טקסט הערת שוליים תו"/>
    <w:basedOn w:val="a3"/>
    <w:link w:val="afffffd"/>
    <w:uiPriority w:val="99"/>
    <w:semiHidden/>
    <w:rsid w:val="00DD1534"/>
    <w:rPr>
      <w:rFonts w:ascii="Tahoma" w:eastAsiaTheme="minorEastAsia" w:hAnsi="Tahoma" w:cs="Tahoma"/>
      <w:b/>
      <w:color w:val="335B74" w:themeColor="text2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DD1534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DD1534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DD1534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DD153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DD15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unhideWhenUsed/>
    <w:qFormat/>
    <w:rsid w:val="00DD1534"/>
    <w:rPr>
      <w:rFonts w:ascii="Tahoma" w:hAnsi="Tahoma" w:cs="Tahoma"/>
      <w:b/>
      <w:bCs/>
    </w:rPr>
  </w:style>
  <w:style w:type="character" w:styleId="FollowedHyperlink">
    <w:name w:val="FollowedHyperlink"/>
    <w:basedOn w:val="a3"/>
    <w:uiPriority w:val="99"/>
    <w:semiHidden/>
    <w:unhideWhenUsed/>
    <w:rsid w:val="00DD1534"/>
    <w:rPr>
      <w:rFonts w:ascii="Tahoma" w:hAnsi="Tahoma" w:cs="Tahoma"/>
      <w:color w:val="B26B02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DD1534"/>
    <w:rPr>
      <w:rFonts w:ascii="Tahoma" w:hAnsi="Tahoma" w:cs="Tahoma"/>
      <w:color w:val="6EAC1C" w:themeColor="hyperlink"/>
      <w:u w:val="single"/>
    </w:rPr>
  </w:style>
  <w:style w:type="character" w:styleId="affffff2">
    <w:name w:val="page number"/>
    <w:basedOn w:val="a3"/>
    <w:uiPriority w:val="99"/>
    <w:semiHidden/>
    <w:unhideWhenUsed/>
    <w:rsid w:val="00DD1534"/>
    <w:rPr>
      <w:rFonts w:ascii="Tahoma" w:hAnsi="Tahoma" w:cs="Tahoma"/>
    </w:rPr>
  </w:style>
  <w:style w:type="paragraph" w:styleId="affffff3">
    <w:name w:val="caption"/>
    <w:basedOn w:val="a2"/>
    <w:next w:val="a2"/>
    <w:uiPriority w:val="99"/>
    <w:semiHidden/>
    <w:unhideWhenUsed/>
    <w:rsid w:val="00DD153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G\AppData\Roaming\Microsoft\Templates\&#1491;&#1493;&#1495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1B7C72C19F4F7FA9ADD2B36607DB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D946882-F28B-43FE-A40F-388F8161E126}"/>
      </w:docPartPr>
      <w:docPartBody>
        <w:p w:rsidR="00E278CE" w:rsidRDefault="00E278CE" w:rsidP="00E278CE">
          <w:pPr>
            <w:pStyle w:val="9A1B7C72C19F4F7FA9ADD2B36607DBDF"/>
          </w:pPr>
          <w:r w:rsidRPr="00D86945">
            <w:rPr>
              <w:rStyle w:val="a4"/>
              <w:b/>
              <w:bCs/>
              <w:rtl/>
              <w:lang w:eastAsia="he"/>
            </w:rPr>
            <w:fldChar w:fldCharType="begin"/>
          </w:r>
          <w:r w:rsidRPr="00D86945">
            <w:rPr>
              <w:rStyle w:val="a4"/>
              <w:rtl/>
              <w:lang w:eastAsia="he"/>
            </w:rPr>
            <w:instrText xml:space="preserve"> DATE  \@ "MMMM d"  \* MERGEFORMAT </w:instrTex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separate"/>
          </w:r>
          <w:r>
            <w:rPr>
              <w:rStyle w:val="a4"/>
              <w:noProof/>
              <w:rtl/>
              <w:lang w:eastAsia="he" w:bidi="en-US"/>
            </w:rPr>
            <w:t>‏</w:t>
          </w:r>
          <w:r>
            <w:rPr>
              <w:rStyle w:val="a4"/>
              <w:noProof/>
              <w:rtl/>
              <w:lang w:eastAsia="he"/>
            </w:rPr>
            <w:t>تشرين الثاني‏ 17</w: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CE"/>
    <w:rsid w:val="008834F6"/>
    <w:rsid w:val="00E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rsid w:val="00E278C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he-IL" w:bidi="ar-SA"/>
    </w:rPr>
  </w:style>
  <w:style w:type="character" w:customStyle="1" w:styleId="a4">
    <w:name w:val="כותרת משנה תו"/>
    <w:basedOn w:val="a0"/>
    <w:link w:val="a3"/>
    <w:uiPriority w:val="2"/>
    <w:rsid w:val="00E278CE"/>
    <w:rPr>
      <w:caps/>
      <w:color w:val="44546A" w:themeColor="text2"/>
      <w:spacing w:val="20"/>
      <w:sz w:val="32"/>
      <w:lang w:eastAsia="he-IL" w:bidi="ar-SA"/>
    </w:rPr>
  </w:style>
  <w:style w:type="paragraph" w:customStyle="1" w:styleId="1F66C563DCAA45F99F99F77045E4859B">
    <w:name w:val="1F66C563DCAA45F99F99F77045E4859B"/>
  </w:style>
  <w:style w:type="paragraph" w:customStyle="1" w:styleId="A518BDC66431486BB59AAC37C93F7B84">
    <w:name w:val="A518BDC66431486BB59AAC37C93F7B84"/>
  </w:style>
  <w:style w:type="paragraph" w:customStyle="1" w:styleId="3583CC6225A1478D8847864C5C83FDE2">
    <w:name w:val="3583CC6225A1478D8847864C5C83FDE2"/>
  </w:style>
  <w:style w:type="paragraph" w:customStyle="1" w:styleId="FFC2A8E259DD4C45B7FFF59F5F9CE539">
    <w:name w:val="FFC2A8E259DD4C45B7FFF59F5F9CE539"/>
  </w:style>
  <w:style w:type="paragraph" w:customStyle="1" w:styleId="240A1287AF2E41CDABF96D35259D6A1B">
    <w:name w:val="240A1287AF2E41CDABF96D35259D6A1B"/>
  </w:style>
  <w:style w:type="paragraph" w:customStyle="1" w:styleId="882DE659840C4A81A4660176973B5C2F">
    <w:name w:val="882DE659840C4A81A4660176973B5C2F"/>
  </w:style>
  <w:style w:type="paragraph" w:customStyle="1" w:styleId="EB305D1B86DB49D683D605FDE970D075">
    <w:name w:val="EB305D1B86DB49D683D605FDE970D075"/>
  </w:style>
  <w:style w:type="paragraph" w:customStyle="1" w:styleId="58C84078E7A2405AAA68BB17793BDBEC">
    <w:name w:val="58C84078E7A2405AAA68BB17793BDBEC"/>
  </w:style>
  <w:style w:type="paragraph" w:customStyle="1" w:styleId="9A1B7C72C19F4F7FA9ADD2B36607DBDF">
    <w:name w:val="9A1B7C72C19F4F7FA9ADD2B36607DBDF"/>
    <w:rsid w:val="00E278CE"/>
  </w:style>
  <w:style w:type="paragraph" w:customStyle="1" w:styleId="5C4D93C814764E2882046BEC04D42DDA">
    <w:name w:val="5C4D93C814764E2882046BEC04D42DDA"/>
    <w:rsid w:val="00E278CE"/>
  </w:style>
  <w:style w:type="paragraph" w:customStyle="1" w:styleId="802897145D134E879B8A2EB362CE459E">
    <w:name w:val="802897145D134E879B8A2EB362CE459E"/>
    <w:rsid w:val="00E278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כחול מספר שתיים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דן גורני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95C92-9362-4A2C-8F9B-816ACA60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.dotx</Template>
  <TotalTime>0</TotalTime>
  <Pages>17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Gureni</dc:creator>
  <cp:keywords/>
  <cp:lastModifiedBy>Dan Gureni</cp:lastModifiedBy>
  <cp:revision>2</cp:revision>
  <cp:lastPrinted>2006-08-01T17:47:00Z</cp:lastPrinted>
  <dcterms:created xsi:type="dcterms:W3CDTF">2021-12-04T17:55:00Z</dcterms:created>
  <dcterms:modified xsi:type="dcterms:W3CDTF">2021-12-04T17:55:00Z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